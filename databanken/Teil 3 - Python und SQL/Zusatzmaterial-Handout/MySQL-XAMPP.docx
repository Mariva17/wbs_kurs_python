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738" w14:textId="77777777" w:rsidR="00CD17B6" w:rsidRDefault="00CD17B6" w:rsidP="009C2D07">
      <w:pPr>
        <w:pStyle w:val="berschrift1"/>
      </w:pPr>
    </w:p>
    <w:p w14:paraId="27CA2F4B" w14:textId="5E3F6F18" w:rsidR="00CD17B6" w:rsidRDefault="00793990" w:rsidP="00793990">
      <w:pPr>
        <w:pStyle w:val="Titel"/>
        <w:rPr>
          <w:color w:val="00204B"/>
          <w:sz w:val="26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5C4F5" wp14:editId="039D5BA4">
                <wp:simplePos x="0" y="0"/>
                <wp:positionH relativeFrom="column">
                  <wp:posOffset>137795</wp:posOffset>
                </wp:positionH>
                <wp:positionV relativeFrom="paragraph">
                  <wp:posOffset>3288665</wp:posOffset>
                </wp:positionV>
                <wp:extent cx="5619750" cy="271462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5118E" w14:textId="48FF0652" w:rsidR="00793990" w:rsidRDefault="00793990" w:rsidP="00793990">
                            <w:pPr>
                              <w:pStyle w:val="Titel"/>
                            </w:pPr>
                            <w:r>
                              <w:t>Eine kurze Übersicht über die Verwaltung des (XAMPP-) MySQL-Servers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5C4F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.85pt;margin-top:258.95pt;width:442.5pt;height:21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">
                <v:textbox>
                  <w:txbxContent>
                    <w:p w14:paraId="77C5118E" w14:textId="48FF0652" w:rsidR="00793990" w:rsidRDefault="00793990" w:rsidP="00793990">
                      <w:pPr>
                        <w:pStyle w:val="Titel"/>
                      </w:pPr>
                      <w:r>
                        <w:t>Eine kurze Übersicht über die Verwaltung des (XAMPP-) MySQL-Servers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6D5EC0F4" wp14:editId="6D8739E6">
                <wp:simplePos x="0" y="0"/>
                <wp:positionH relativeFrom="margin">
                  <wp:posOffset>4445</wp:posOffset>
                </wp:positionH>
                <wp:positionV relativeFrom="page">
                  <wp:posOffset>3124200</wp:posOffset>
                </wp:positionV>
                <wp:extent cx="6648450" cy="6196330"/>
                <wp:effectExtent l="0" t="0" r="0" b="0"/>
                <wp:wrapSquare wrapText="bothSides"/>
                <wp:docPr id="173" name="Gruppe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6196330"/>
                          <a:chOff x="0" y="-15593"/>
                          <a:chExt cx="3499712" cy="2028766"/>
                        </a:xfrm>
                      </wpg:grpSpPr>
                      <wps:wsp>
                        <wps:cNvPr id="174" name="Rechteck 174"/>
                        <wps:cNvSpPr/>
                        <wps:spPr>
                          <a:xfrm>
                            <a:off x="281024" y="-15593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uppe 175"/>
                        <wpg:cNvGrpSpPr/>
                        <wpg:grpSpPr>
                          <a:xfrm>
                            <a:off x="0" y="19050"/>
                            <a:ext cx="2249423" cy="832104"/>
                            <a:chOff x="228600" y="0"/>
                            <a:chExt cx="1472183" cy="1024127"/>
                          </a:xfrm>
                        </wpg:grpSpPr>
                        <wps:wsp>
                          <wps:cNvPr id="176" name="Rechteck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hteck 177"/>
                          <wps:cNvSpPr/>
                          <wps:spPr>
                            <a:xfrm>
                              <a:off x="228600" y="0"/>
                              <a:ext cx="1472183" cy="1024127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8BC9B" id="Gruppe 173" o:spid="_x0000_s1026" style="position:absolute;margin-left:.35pt;margin-top:246pt;width:523.5pt;height:487.9pt;z-index:251659264;mso-wrap-distance-left:18pt;mso-wrap-distance-right:18pt;mso-position-horizontal-relative:margin;mso-position-vertical-relative:page;mso-width-relative:margin;mso-height-relative:margin" coordorigin=",-155" coordsize="34997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">
                <v:rect id="Rechteck 174" o:spid="_x0000_s1027" style="position:absolute;left:2810;top:-155;width:32187;height:20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uppe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hteck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hteck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10" o:title="" recolor="t" rotate="t" type="frame"/>
                  </v:rect>
                </v:group>
                <w10:wrap type="square" anchorx="margin" anchory="page"/>
              </v:group>
            </w:pict>
          </mc:Fallback>
        </mc:AlternateContent>
      </w:r>
      <w:r w:rsidR="00CD17B6">
        <w:br w:type="page"/>
      </w:r>
    </w:p>
    <w:sdt>
      <w:sdtPr>
        <w:id w:val="-1729213092"/>
        <w:docPartObj>
          <w:docPartGallery w:val="Table of Contents"/>
          <w:docPartUnique/>
        </w:docPartObj>
      </w:sdtPr>
      <w:sdtEndPr>
        <w:rPr>
          <w:rFonts w:ascii="Frutiger 45 Light" w:eastAsiaTheme="minorHAnsi" w:hAnsi="Frutiger 45 Light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8522AC" w14:textId="18969001" w:rsidR="00CD17B6" w:rsidRDefault="00CD17B6">
          <w:pPr>
            <w:pStyle w:val="Inhaltsverzeichnisberschrift"/>
          </w:pPr>
          <w:r>
            <w:t>Inhaltsverzeichnis</w:t>
          </w:r>
        </w:p>
        <w:p w14:paraId="1FBD84BF" w14:textId="5FE45606" w:rsidR="00793990" w:rsidRDefault="00CD17B6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0878" w:history="1">
            <w:r w:rsidR="00793990" w:rsidRPr="00651B9F">
              <w:rPr>
                <w:rStyle w:val="Hyperlink"/>
                <w:noProof/>
              </w:rPr>
              <w:t>MySQL in XAMPP</w:t>
            </w:r>
            <w:r w:rsidR="00793990">
              <w:rPr>
                <w:noProof/>
                <w:webHidden/>
              </w:rPr>
              <w:tab/>
            </w:r>
            <w:r w:rsidR="00793990">
              <w:rPr>
                <w:noProof/>
                <w:webHidden/>
              </w:rPr>
              <w:fldChar w:fldCharType="begin"/>
            </w:r>
            <w:r w:rsidR="00793990">
              <w:rPr>
                <w:noProof/>
                <w:webHidden/>
              </w:rPr>
              <w:instrText xml:space="preserve"> PAGEREF _Toc102130878 \h </w:instrText>
            </w:r>
            <w:r w:rsidR="00793990">
              <w:rPr>
                <w:noProof/>
                <w:webHidden/>
              </w:rPr>
            </w:r>
            <w:r w:rsidR="00793990">
              <w:rPr>
                <w:noProof/>
                <w:webHidden/>
              </w:rPr>
              <w:fldChar w:fldCharType="separate"/>
            </w:r>
            <w:r w:rsidR="00793990">
              <w:rPr>
                <w:noProof/>
                <w:webHidden/>
              </w:rPr>
              <w:t>3</w:t>
            </w:r>
            <w:r w:rsidR="00793990">
              <w:rPr>
                <w:noProof/>
                <w:webHidden/>
              </w:rPr>
              <w:fldChar w:fldCharType="end"/>
            </w:r>
          </w:hyperlink>
        </w:p>
        <w:p w14:paraId="449A6309" w14:textId="24CE2CFD" w:rsidR="00793990" w:rsidRDefault="00793990">
          <w:pPr>
            <w:pStyle w:val="Verzeichnis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79" w:history="1">
            <w:r w:rsidRPr="00651B9F">
              <w:rPr>
                <w:rStyle w:val="Hyperlink"/>
                <w:noProof/>
              </w:rPr>
              <w:t>Login in die MySQL-Datenbank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2D54" w14:textId="43226C10" w:rsidR="00793990" w:rsidRDefault="00793990">
          <w:pPr>
            <w:pStyle w:val="Verzeichnis2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0" w:history="1">
            <w:r w:rsidRPr="00651B9F">
              <w:rPr>
                <w:rStyle w:val="Hyperlink"/>
                <w:noProof/>
              </w:rPr>
              <w:t>Die wichtigsten Befehle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E048" w14:textId="4BAAC96D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1" w:history="1">
            <w:r w:rsidRPr="00651B9F">
              <w:rPr>
                <w:rStyle w:val="Hyperlink"/>
                <w:noProof/>
              </w:rPr>
              <w:t>Benutzer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123B" w14:textId="4C0E6AAA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2" w:history="1">
            <w:r w:rsidRPr="00651B9F">
              <w:rPr>
                <w:rStyle w:val="Hyperlink"/>
                <w:noProof/>
              </w:rPr>
              <w:t>Das Passwort eines MySQL-Benutzers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46BC" w14:textId="70C6F74F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3" w:history="1">
            <w:r w:rsidRPr="00651B9F">
              <w:rPr>
                <w:rStyle w:val="Hyperlink"/>
                <w:noProof/>
              </w:rPr>
              <w:t>Einen User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8A51" w14:textId="255F9F7B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4" w:history="1">
            <w:r w:rsidRPr="00651B9F">
              <w:rPr>
                <w:rStyle w:val="Hyperlink"/>
                <w:rFonts w:eastAsia="Times New Roman"/>
                <w:noProof/>
                <w:lang w:eastAsia="de-DE"/>
              </w:rPr>
              <w:t>Eine neue Datenbank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0E2E" w14:textId="6F1A5E4F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5" w:history="1">
            <w:r w:rsidRPr="00651B9F">
              <w:rPr>
                <w:rStyle w:val="Hyperlink"/>
                <w:rFonts w:eastAsia="Times New Roman"/>
                <w:noProof/>
                <w:lang w:eastAsia="de-DE"/>
              </w:rPr>
              <w:t>Datenbanken anzeigen lassen: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E2DD" w14:textId="0E64DE5F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6" w:history="1">
            <w:r w:rsidRPr="00651B9F">
              <w:rPr>
                <w:rStyle w:val="Hyperlink"/>
                <w:rFonts w:eastAsia="Times New Roman"/>
                <w:noProof/>
                <w:lang w:eastAsia="de-DE"/>
              </w:rPr>
              <w:t>In Datenbank wechseln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FE58" w14:textId="6783DA46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7" w:history="1">
            <w:r w:rsidRPr="00651B9F">
              <w:rPr>
                <w:rStyle w:val="Hyperlink"/>
                <w:rFonts w:eastAsia="Times New Roman"/>
                <w:noProof/>
                <w:lang w:eastAsia="de-DE"/>
              </w:rPr>
              <w:t>Tabellen anzeigen 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4970" w14:textId="0FFD0B58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8" w:history="1">
            <w:r w:rsidRPr="00651B9F">
              <w:rPr>
                <w:rStyle w:val="Hyperlink"/>
                <w:noProof/>
              </w:rPr>
              <w:t>Berechtigungen überprüfen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34DD" w14:textId="09938773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89" w:history="1">
            <w:r w:rsidRPr="00651B9F">
              <w:rPr>
                <w:rStyle w:val="Hyperlink"/>
                <w:noProof/>
              </w:rPr>
              <w:t>Berechtigungen verteilen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E0B2" w14:textId="4A561AB6" w:rsidR="00793990" w:rsidRDefault="00793990">
          <w:pPr>
            <w:pStyle w:val="Verzeichnis3"/>
            <w:tabs>
              <w:tab w:val="right" w:leader="dot" w:pos="8210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02130890" w:history="1">
            <w:r w:rsidRPr="00651B9F">
              <w:rPr>
                <w:rStyle w:val="Hyperlink"/>
                <w:noProof/>
              </w:rPr>
              <w:t>Welcher Benutzer hat Zugang auf welche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CC78" w14:textId="2ACEE169" w:rsidR="00CD17B6" w:rsidRDefault="00CD17B6">
          <w:r>
            <w:rPr>
              <w:b/>
              <w:bCs/>
            </w:rPr>
            <w:fldChar w:fldCharType="end"/>
          </w:r>
        </w:p>
      </w:sdtContent>
    </w:sdt>
    <w:p w14:paraId="00D19A8B" w14:textId="09BDF1E9" w:rsidR="00CD17B6" w:rsidRDefault="00CD17B6">
      <w:pPr>
        <w:rPr>
          <w:rFonts w:eastAsiaTheme="majorEastAsia" w:cstheme="majorBidi"/>
          <w:b/>
          <w:color w:val="00204B"/>
          <w:sz w:val="26"/>
          <w:szCs w:val="32"/>
        </w:rPr>
      </w:pPr>
      <w:r>
        <w:rPr>
          <w:rFonts w:eastAsiaTheme="majorEastAsia" w:cstheme="majorBidi"/>
          <w:b/>
          <w:color w:val="00204B"/>
          <w:sz w:val="26"/>
          <w:szCs w:val="32"/>
        </w:rPr>
        <w:br w:type="page"/>
      </w:r>
    </w:p>
    <w:p w14:paraId="71474C74" w14:textId="3968B417" w:rsidR="009C2D07" w:rsidRDefault="009C2D07" w:rsidP="009C2D07">
      <w:pPr>
        <w:pStyle w:val="berschrift1"/>
      </w:pPr>
      <w:bookmarkStart w:id="0" w:name="_Toc102130878"/>
      <w:r>
        <w:lastRenderedPageBreak/>
        <w:t>MySQL in XAMPP</w:t>
      </w:r>
      <w:bookmarkEnd w:id="0"/>
    </w:p>
    <w:p w14:paraId="574CE072" w14:textId="77777777" w:rsidR="009C2D07" w:rsidRDefault="009C2D07" w:rsidP="009C2D07"/>
    <w:p w14:paraId="3B4B5B3E" w14:textId="77777777" w:rsidR="009C2D07" w:rsidRDefault="009C2D07" w:rsidP="009C2D07">
      <w:pPr>
        <w:pStyle w:val="berschrift2"/>
      </w:pPr>
      <w:bookmarkStart w:id="1" w:name="_Toc102130879"/>
      <w:r>
        <w:t>Login in die MySQL-Datenbank</w:t>
      </w:r>
      <w:bookmarkEnd w:id="1"/>
    </w:p>
    <w:p w14:paraId="54F82D98" w14:textId="77777777" w:rsidR="009C2D07" w:rsidRPr="00DA3ADE" w:rsidRDefault="009C2D07" w:rsidP="009C2D07"/>
    <w:p w14:paraId="4FF9F26A" w14:textId="77777777" w:rsidR="009C2D07" w:rsidRDefault="009C2D07" w:rsidP="009C2D07">
      <w:r>
        <w:t>Um die MySQL-Konsole erreichen zu können, muss als erstes der Dienst gestartet werden.</w:t>
      </w:r>
    </w:p>
    <w:p w14:paraId="42D5B050" w14:textId="77777777" w:rsidR="009C2D07" w:rsidRDefault="009C2D07" w:rsidP="009C2D07">
      <w:r>
        <w:rPr>
          <w:noProof/>
        </w:rPr>
        <w:drawing>
          <wp:inline distT="0" distB="0" distL="0" distR="0" wp14:anchorId="6F24D6BE" wp14:editId="734F1F9F">
            <wp:extent cx="4425705" cy="2886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951" cy="28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C4CE" w14:textId="77777777" w:rsidR="009C2D07" w:rsidRDefault="009C2D07" w:rsidP="009C2D07"/>
    <w:p w14:paraId="2F5FE136" w14:textId="77777777" w:rsidR="009C2D07" w:rsidRDefault="009C2D07" w:rsidP="009C2D07">
      <w:r>
        <w:t>Ein Klick auf den Button „Shell“ wird die Konsole geöffnet.</w:t>
      </w:r>
    </w:p>
    <w:p w14:paraId="0C4FAE4F" w14:textId="77777777" w:rsidR="009C2D07" w:rsidRDefault="009C2D07" w:rsidP="009C2D07"/>
    <w:p w14:paraId="67DED06F" w14:textId="77777777" w:rsidR="009C2D07" w:rsidRDefault="009C2D07" w:rsidP="009C2D07">
      <w:r>
        <w:t>Damit Sie auf die Datenbank zugreifen können, ist es nötig sich als „root“ einzuloggen. Das Passwort wird einfach leer gelassen, da in den Standardeinstellungen kein Passwort vergeben ist.</w:t>
      </w:r>
    </w:p>
    <w:p w14:paraId="69EF13F4" w14:textId="77777777" w:rsidR="009C2D07" w:rsidRDefault="009C2D07" w:rsidP="009C2D07"/>
    <w:p w14:paraId="13DD6B7C" w14:textId="77777777" w:rsidR="009C2D07" w:rsidRDefault="009C2D07" w:rsidP="009C2D07">
      <w:r>
        <w:rPr>
          <w:noProof/>
        </w:rPr>
        <w:lastRenderedPageBreak/>
        <w:drawing>
          <wp:inline distT="0" distB="0" distL="0" distR="0" wp14:anchorId="3D7D067B" wp14:editId="006E6FEF">
            <wp:extent cx="5202532" cy="24384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300" cy="24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207B" w14:textId="77777777" w:rsidR="009C2D07" w:rsidRDefault="009C2D07" w:rsidP="009C2D07"/>
    <w:p w14:paraId="7EF7DD81" w14:textId="77777777" w:rsidR="009C2D07" w:rsidRDefault="009C2D07" w:rsidP="009C2D07">
      <w:r>
        <w:rPr>
          <w:noProof/>
        </w:rPr>
        <w:drawing>
          <wp:inline distT="0" distB="0" distL="0" distR="0" wp14:anchorId="27C8CFBC" wp14:editId="5DD623B5">
            <wp:extent cx="5191125" cy="1828800"/>
            <wp:effectExtent l="0" t="0" r="952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A15E" w14:textId="77777777" w:rsidR="009C2D07" w:rsidRDefault="009C2D07" w:rsidP="009C2D07"/>
    <w:p w14:paraId="54B03E3B" w14:textId="77777777" w:rsidR="009C2D07" w:rsidRDefault="009C2D07" w:rsidP="009C2D07">
      <w:pPr>
        <w:pStyle w:val="berschrift2"/>
      </w:pPr>
      <w:bookmarkStart w:id="2" w:name="_Toc102130880"/>
      <w:r>
        <w:t>Die wichtigsten Befehle im Überblick</w:t>
      </w:r>
      <w:bookmarkEnd w:id="2"/>
    </w:p>
    <w:p w14:paraId="08504849" w14:textId="77777777" w:rsidR="009C2D07" w:rsidRDefault="009C2D07" w:rsidP="009C2D07"/>
    <w:p w14:paraId="0AF1CCC0" w14:textId="77777777" w:rsidR="009C2D07" w:rsidRDefault="009C2D07" w:rsidP="009C2D07">
      <w:pPr>
        <w:pStyle w:val="berschrift3"/>
      </w:pPr>
      <w:bookmarkStart w:id="3" w:name="_Toc102130881"/>
      <w:r>
        <w:t>Benutzer anlegen</w:t>
      </w:r>
      <w:bookmarkEnd w:id="3"/>
    </w:p>
    <w:p w14:paraId="79488603" w14:textId="77777777" w:rsidR="009C2D07" w:rsidRPr="009C2D07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CREATE USER '</w:t>
      </w:r>
      <w:proofErr w:type="spellStart"/>
      <w:r w:rsidRPr="009C2D07">
        <w:rPr>
          <w:rFonts w:ascii="Times New Roman" w:eastAsia="Times New Roman" w:hAnsi="Times New Roman" w:cs="Times New Roman"/>
          <w:color w:val="DE3939"/>
          <w:sz w:val="24"/>
          <w:szCs w:val="24"/>
          <w:lang w:val="en-US" w:eastAsia="de-DE"/>
        </w:rPr>
        <w:t>newuser</w:t>
      </w:r>
      <w:proofErr w:type="spellEnd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'@'localhost' IDENTIFIED BY '</w:t>
      </w:r>
      <w:r w:rsidRPr="009C2D07">
        <w:rPr>
          <w:rFonts w:ascii="Times New Roman" w:eastAsia="Times New Roman" w:hAnsi="Times New Roman" w:cs="Times New Roman"/>
          <w:color w:val="DE3939"/>
          <w:sz w:val="24"/>
          <w:szCs w:val="24"/>
          <w:lang w:val="en-US" w:eastAsia="de-DE"/>
        </w:rPr>
        <w:t>password</w:t>
      </w:r>
      <w:proofErr w:type="gramStart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';</w:t>
      </w:r>
      <w:proofErr w:type="gramEnd"/>
    </w:p>
    <w:p w14:paraId="6E4A1DFE" w14:textId="77777777" w:rsidR="009C2D07" w:rsidRPr="009C2D07" w:rsidRDefault="009C2D07" w:rsidP="009C2D07">
      <w:pPr>
        <w:rPr>
          <w:lang w:val="en-US"/>
        </w:rPr>
      </w:pPr>
    </w:p>
    <w:p w14:paraId="2C6D91AF" w14:textId="77777777" w:rsidR="009C2D07" w:rsidRDefault="009C2D07" w:rsidP="009C2D07">
      <w:r>
        <w:t>Der Benutzer „</w:t>
      </w:r>
      <w:proofErr w:type="spellStart"/>
      <w:r>
        <w:t>newuser</w:t>
      </w:r>
      <w:proofErr w:type="spellEnd"/>
      <w:r>
        <w:t>“, der sich in Zukunft von Server „</w:t>
      </w:r>
      <w:proofErr w:type="spellStart"/>
      <w:r>
        <w:t>localhost</w:t>
      </w:r>
      <w:proofErr w:type="spellEnd"/>
      <w:r>
        <w:t>“ einwählt darf sich mit Zuhilfenahme des Kennworts „</w:t>
      </w:r>
      <w:proofErr w:type="spellStart"/>
      <w:r>
        <w:t>password</w:t>
      </w:r>
      <w:proofErr w:type="spellEnd"/>
      <w:r>
        <w:t>“ einloggen.</w:t>
      </w:r>
    </w:p>
    <w:p w14:paraId="027ABC85" w14:textId="77777777" w:rsidR="009C2D07" w:rsidRDefault="009C2D07" w:rsidP="009C2D07"/>
    <w:p w14:paraId="399EFAE8" w14:textId="77777777" w:rsidR="009C2D07" w:rsidRDefault="009C2D07" w:rsidP="009C2D07">
      <w:pPr>
        <w:pStyle w:val="berschrift3"/>
      </w:pPr>
      <w:bookmarkStart w:id="4" w:name="_Toc102130882"/>
      <w:r>
        <w:t>Das Passwort eines MySQL-Benutzers ändern</w:t>
      </w:r>
      <w:bookmarkEnd w:id="4"/>
    </w:p>
    <w:p w14:paraId="230C5FCA" w14:textId="77777777" w:rsidR="009C2D07" w:rsidRDefault="009C2D07" w:rsidP="009C2D07"/>
    <w:p w14:paraId="2CC39A22" w14:textId="77777777" w:rsidR="009C2D07" w:rsidRPr="0017499A" w:rsidRDefault="009C2D07" w:rsidP="009C2D07">
      <w:pPr>
        <w:pStyle w:val="Listenabsatz"/>
        <w:numPr>
          <w:ilvl w:val="0"/>
          <w:numId w:val="21"/>
        </w:numPr>
        <w:spacing w:after="160" w:line="259" w:lineRule="auto"/>
      </w:pPr>
      <w:r>
        <w:t>In die Datenbank „</w:t>
      </w:r>
      <w:proofErr w:type="spellStart"/>
      <w:r>
        <w:t>mysql</w:t>
      </w:r>
      <w:proofErr w:type="spellEnd"/>
      <w:r>
        <w:t>“ wechseln:</w:t>
      </w:r>
      <w:r>
        <w:br/>
      </w:r>
      <w:proofErr w:type="spellStart"/>
      <w:r w:rsidRPr="0017499A">
        <w:rPr>
          <w:i/>
          <w:iCs/>
        </w:rPr>
        <w:t>use</w:t>
      </w:r>
      <w:proofErr w:type="spellEnd"/>
      <w:r w:rsidRPr="0017499A">
        <w:rPr>
          <w:i/>
          <w:iCs/>
        </w:rPr>
        <w:t xml:space="preserve"> </w:t>
      </w:r>
      <w:proofErr w:type="spellStart"/>
      <w:r w:rsidRPr="0017499A">
        <w:rPr>
          <w:i/>
          <w:iCs/>
        </w:rPr>
        <w:t>mysql</w:t>
      </w:r>
      <w:proofErr w:type="spellEnd"/>
      <w:r w:rsidRPr="0017499A">
        <w:rPr>
          <w:i/>
          <w:iCs/>
        </w:rPr>
        <w:t>;</w:t>
      </w:r>
    </w:p>
    <w:p w14:paraId="66FCC458" w14:textId="77777777" w:rsidR="009C2D07" w:rsidRPr="0017499A" w:rsidRDefault="009C2D07" w:rsidP="009C2D07">
      <w:pPr>
        <w:pStyle w:val="Listenabsatz"/>
        <w:numPr>
          <w:ilvl w:val="0"/>
          <w:numId w:val="21"/>
        </w:numPr>
        <w:spacing w:after="160" w:line="259" w:lineRule="auto"/>
      </w:pPr>
      <w:r>
        <w:lastRenderedPageBreak/>
        <w:t>Passwort ändern:</w:t>
      </w:r>
      <w:r>
        <w:br/>
      </w:r>
      <w:r w:rsidRPr="0017499A">
        <w:rPr>
          <w:i/>
          <w:iCs/>
        </w:rPr>
        <w:t xml:space="preserve">update </w:t>
      </w:r>
      <w:proofErr w:type="spellStart"/>
      <w:r w:rsidRPr="0017499A">
        <w:rPr>
          <w:i/>
          <w:iCs/>
        </w:rPr>
        <w:t>user</w:t>
      </w:r>
      <w:proofErr w:type="spellEnd"/>
      <w:r w:rsidRPr="0017499A">
        <w:rPr>
          <w:i/>
          <w:iCs/>
        </w:rPr>
        <w:t xml:space="preserve"> </w:t>
      </w:r>
      <w:proofErr w:type="spellStart"/>
      <w:r w:rsidRPr="0017499A">
        <w:rPr>
          <w:i/>
          <w:iCs/>
        </w:rPr>
        <w:t>set</w:t>
      </w:r>
      <w:proofErr w:type="spellEnd"/>
      <w:r w:rsidRPr="0017499A">
        <w:rPr>
          <w:i/>
          <w:iCs/>
        </w:rPr>
        <w:t xml:space="preserve"> </w:t>
      </w:r>
      <w:proofErr w:type="spellStart"/>
      <w:r w:rsidRPr="0017499A">
        <w:rPr>
          <w:i/>
          <w:iCs/>
        </w:rPr>
        <w:t>password</w:t>
      </w:r>
      <w:proofErr w:type="spellEnd"/>
      <w:r w:rsidRPr="0017499A">
        <w:rPr>
          <w:i/>
          <w:iCs/>
        </w:rPr>
        <w:t xml:space="preserve">=PASSWORD('dein-neues-passwort') </w:t>
      </w:r>
      <w:proofErr w:type="spellStart"/>
      <w:r w:rsidRPr="0017499A">
        <w:rPr>
          <w:i/>
          <w:iCs/>
        </w:rPr>
        <w:t>where</w:t>
      </w:r>
      <w:proofErr w:type="spellEnd"/>
      <w:r w:rsidRPr="0017499A">
        <w:rPr>
          <w:i/>
          <w:iCs/>
        </w:rPr>
        <w:t xml:space="preserve"> User='dein-user';</w:t>
      </w:r>
    </w:p>
    <w:p w14:paraId="0A055471" w14:textId="77777777" w:rsidR="009C2D07" w:rsidRPr="00972C31" w:rsidRDefault="009C2D07" w:rsidP="009C2D07">
      <w:pPr>
        <w:pStyle w:val="Listenabsatz"/>
        <w:numPr>
          <w:ilvl w:val="0"/>
          <w:numId w:val="21"/>
        </w:numPr>
        <w:spacing w:after="160" w:line="259" w:lineRule="auto"/>
      </w:pPr>
      <w:r>
        <w:t>Privilegien aktualisieren:</w:t>
      </w:r>
      <w:r>
        <w:br/>
      </w:r>
      <w:proofErr w:type="spellStart"/>
      <w:r w:rsidRPr="00972C31">
        <w:rPr>
          <w:i/>
          <w:iCs/>
        </w:rPr>
        <w:t>flush</w:t>
      </w:r>
      <w:proofErr w:type="spellEnd"/>
      <w:r w:rsidRPr="00972C31">
        <w:rPr>
          <w:i/>
          <w:iCs/>
        </w:rPr>
        <w:t xml:space="preserve"> </w:t>
      </w:r>
      <w:proofErr w:type="spellStart"/>
      <w:r w:rsidRPr="00972C31">
        <w:rPr>
          <w:i/>
          <w:iCs/>
        </w:rPr>
        <w:t>privileges</w:t>
      </w:r>
      <w:proofErr w:type="spellEnd"/>
      <w:r w:rsidRPr="00972C31">
        <w:rPr>
          <w:i/>
          <w:iCs/>
        </w:rPr>
        <w:t>;</w:t>
      </w:r>
    </w:p>
    <w:p w14:paraId="098518D1" w14:textId="77777777" w:rsidR="009C2D07" w:rsidRPr="00972C31" w:rsidRDefault="009C2D07" w:rsidP="009C2D07">
      <w:pPr>
        <w:pStyle w:val="Listenabsatz"/>
        <w:numPr>
          <w:ilvl w:val="0"/>
          <w:numId w:val="21"/>
        </w:numPr>
        <w:spacing w:after="160" w:line="259" w:lineRule="auto"/>
      </w:pPr>
      <w:r>
        <w:t>Beenden:</w:t>
      </w:r>
      <w:r>
        <w:br/>
      </w:r>
      <w:proofErr w:type="spellStart"/>
      <w:r>
        <w:rPr>
          <w:i/>
          <w:iCs/>
        </w:rPr>
        <w:t>quit</w:t>
      </w:r>
      <w:proofErr w:type="spellEnd"/>
    </w:p>
    <w:p w14:paraId="5215D261" w14:textId="77777777" w:rsidR="009C2D07" w:rsidRDefault="009C2D07" w:rsidP="009C2D07"/>
    <w:p w14:paraId="2A34C5E1" w14:textId="77777777" w:rsidR="009C2D07" w:rsidRDefault="009C2D07" w:rsidP="009C2D07">
      <w:pPr>
        <w:pStyle w:val="berschrift3"/>
      </w:pPr>
      <w:bookmarkStart w:id="5" w:name="_Toc102130883"/>
      <w:r>
        <w:t>Einen User löschen</w:t>
      </w:r>
      <w:bookmarkEnd w:id="5"/>
    </w:p>
    <w:p w14:paraId="45981F21" w14:textId="77777777" w:rsidR="009C2D07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DROP USER '</w:t>
      </w: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testuser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'@'</w:t>
      </w: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localhost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';</w:t>
      </w:r>
    </w:p>
    <w:p w14:paraId="77EF1F62" w14:textId="77777777" w:rsidR="009C2D07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</w:p>
    <w:p w14:paraId="2B93F01C" w14:textId="77777777" w:rsidR="009C2D07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56F1F3D" w14:textId="77777777" w:rsidR="009C2D07" w:rsidRDefault="009C2D07" w:rsidP="009C2D07">
      <w:pPr>
        <w:pStyle w:val="berschrift3"/>
        <w:rPr>
          <w:rFonts w:eastAsia="Times New Roman"/>
          <w:lang w:eastAsia="de-DE"/>
        </w:rPr>
      </w:pPr>
      <w:bookmarkStart w:id="6" w:name="_Toc102130884"/>
      <w:r>
        <w:rPr>
          <w:rFonts w:eastAsia="Times New Roman"/>
          <w:lang w:eastAsia="de-DE"/>
        </w:rPr>
        <w:t>Eine neue Datenbank erstellen</w:t>
      </w:r>
      <w:bookmarkEnd w:id="6"/>
    </w:p>
    <w:p w14:paraId="730E426C" w14:textId="77777777" w:rsidR="009C2D07" w:rsidRPr="000E110E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E110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CREATE DATABASE </w:t>
      </w:r>
      <w:proofErr w:type="spellStart"/>
      <w:r w:rsidRPr="000E110E">
        <w:rPr>
          <w:rFonts w:ascii="Times New Roman" w:eastAsia="Times New Roman" w:hAnsi="Times New Roman" w:cs="Times New Roman"/>
          <w:sz w:val="24"/>
          <w:szCs w:val="24"/>
          <w:lang w:eastAsia="de-DE"/>
        </w:rPr>
        <w:t>dbname</w:t>
      </w:r>
      <w:proofErr w:type="spellEnd"/>
      <w:r w:rsidRPr="000E110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; </w:t>
      </w:r>
    </w:p>
    <w:p w14:paraId="05170C38" w14:textId="77777777" w:rsidR="009C2D07" w:rsidRDefault="009C2D07" w:rsidP="009C2D07"/>
    <w:p w14:paraId="603C71DF" w14:textId="77777777" w:rsidR="009C2D07" w:rsidRPr="00972C31" w:rsidRDefault="009C2D07" w:rsidP="009C2D07">
      <w:pPr>
        <w:pStyle w:val="berschrift3"/>
        <w:rPr>
          <w:rFonts w:eastAsia="Times New Roman"/>
          <w:lang w:eastAsia="de-DE"/>
        </w:rPr>
      </w:pPr>
      <w:bookmarkStart w:id="7" w:name="_Toc102130885"/>
      <w:r w:rsidRPr="00972C31">
        <w:rPr>
          <w:rFonts w:eastAsia="Times New Roman"/>
          <w:lang w:eastAsia="de-DE"/>
        </w:rPr>
        <w:t>Datenbanken anzeigen lassen:</w:t>
      </w:r>
      <w:bookmarkEnd w:id="7"/>
    </w:p>
    <w:p w14:paraId="09E95454" w14:textId="77777777" w:rsidR="009C2D07" w:rsidRPr="00972C31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show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databases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;</w:t>
      </w:r>
    </w:p>
    <w:p w14:paraId="5754C599" w14:textId="77777777" w:rsidR="009C2D07" w:rsidRDefault="009C2D07" w:rsidP="009C2D07"/>
    <w:p w14:paraId="6A2D696D" w14:textId="77777777" w:rsidR="009C2D07" w:rsidRPr="00972C31" w:rsidRDefault="009C2D07" w:rsidP="009C2D07">
      <w:pPr>
        <w:pStyle w:val="berschrift3"/>
        <w:rPr>
          <w:rFonts w:eastAsia="Times New Roman"/>
          <w:lang w:eastAsia="de-DE"/>
        </w:rPr>
      </w:pPr>
      <w:bookmarkStart w:id="8" w:name="_Toc102130886"/>
      <w:r w:rsidRPr="00972C31">
        <w:rPr>
          <w:rFonts w:eastAsia="Times New Roman"/>
          <w:lang w:eastAsia="de-DE"/>
        </w:rPr>
        <w:t>In Datenbank wechseln</w:t>
      </w:r>
      <w:bookmarkEnd w:id="8"/>
    </w:p>
    <w:p w14:paraId="6B327B8C" w14:textId="77777777" w:rsidR="009C2D07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USE &lt;</w:t>
      </w: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datenbankname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&gt;;</w:t>
      </w:r>
    </w:p>
    <w:p w14:paraId="0ABA9ADB" w14:textId="77777777" w:rsidR="009C2D07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</w:p>
    <w:p w14:paraId="33D373BD" w14:textId="77777777" w:rsidR="009C2D07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</w:p>
    <w:p w14:paraId="520BEBA2" w14:textId="77777777" w:rsidR="009C2D07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</w:p>
    <w:p w14:paraId="2E5B74C1" w14:textId="77777777" w:rsidR="009C2D07" w:rsidRPr="00972C31" w:rsidRDefault="009C2D07" w:rsidP="009C2D07">
      <w:pPr>
        <w:pStyle w:val="berschrift3"/>
        <w:rPr>
          <w:rFonts w:ascii="Times New Roman" w:eastAsia="Times New Roman" w:hAnsi="Times New Roman" w:cs="Times New Roman"/>
          <w:lang w:eastAsia="de-DE"/>
        </w:rPr>
      </w:pPr>
      <w:bookmarkStart w:id="9" w:name="_Toc102130887"/>
      <w:r w:rsidRPr="00972C31">
        <w:rPr>
          <w:rFonts w:eastAsia="Times New Roman"/>
          <w:lang w:eastAsia="de-DE"/>
        </w:rPr>
        <w:t>Tabellen anzeigen lassen</w:t>
      </w:r>
      <w:bookmarkEnd w:id="9"/>
    </w:p>
    <w:p w14:paraId="059ACDDC" w14:textId="77777777" w:rsidR="009C2D07" w:rsidRPr="00972C31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show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tables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;</w:t>
      </w:r>
    </w:p>
    <w:p w14:paraId="1ED817D0" w14:textId="77777777" w:rsidR="009C2D07" w:rsidRDefault="009C2D07" w:rsidP="009C2D07"/>
    <w:p w14:paraId="63164474" w14:textId="77777777" w:rsidR="009C2D07" w:rsidRDefault="009C2D07" w:rsidP="009C2D07">
      <w:pPr>
        <w:pStyle w:val="berschrift3"/>
      </w:pPr>
      <w:bookmarkStart w:id="10" w:name="_Toc102130888"/>
      <w:r>
        <w:t>Berechtigungen überprüfen</w:t>
      </w:r>
      <w:bookmarkEnd w:id="10"/>
    </w:p>
    <w:p w14:paraId="684CF154" w14:textId="77777777" w:rsidR="009C2D07" w:rsidRPr="00972C31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</w:pP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select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* </w:t>
      </w: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from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mysql.user</w:t>
      </w:r>
      <w:proofErr w:type="spellEnd"/>
      <w:r w:rsidRPr="00972C3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;</w:t>
      </w:r>
    </w:p>
    <w:p w14:paraId="6AD2FF86" w14:textId="77777777" w:rsidR="009C2D07" w:rsidRDefault="009C2D07" w:rsidP="009C2D07"/>
    <w:p w14:paraId="3BA1B9FB" w14:textId="77777777" w:rsidR="009C2D07" w:rsidRDefault="009C2D07" w:rsidP="009C2D07">
      <w:r>
        <w:t>Das erfolgt beispielsweise eine solche Ausgabe:</w:t>
      </w:r>
    </w:p>
    <w:p w14:paraId="4668A73A" w14:textId="77777777" w:rsidR="009C2D07" w:rsidRDefault="009C2D07" w:rsidP="009C2D07">
      <w:r w:rsidRPr="00972C31">
        <w:rPr>
          <w:noProof/>
        </w:rPr>
        <w:drawing>
          <wp:inline distT="0" distB="0" distL="0" distR="0" wp14:anchorId="7B24B5DF" wp14:editId="4A622FBC">
            <wp:extent cx="5760720" cy="156781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295" w14:textId="77777777" w:rsidR="009C2D07" w:rsidRDefault="009C2D07" w:rsidP="009C2D07">
      <w:pPr>
        <w:pStyle w:val="berschrift3"/>
      </w:pPr>
      <w:bookmarkStart w:id="11" w:name="_Toc102130889"/>
      <w:r>
        <w:lastRenderedPageBreak/>
        <w:t>Berechtigungen verteilen</w:t>
      </w:r>
      <w:bookmarkEnd w:id="11"/>
    </w:p>
    <w:p w14:paraId="3A7B3ABE" w14:textId="77777777" w:rsidR="009C2D07" w:rsidRDefault="009C2D07" w:rsidP="009C2D07"/>
    <w:p w14:paraId="248951FC" w14:textId="77777777" w:rsidR="009C2D07" w:rsidRDefault="009C2D07" w:rsidP="009C2D07">
      <w:r>
        <w:t xml:space="preserve">Beispiel alle Berechtigungen auf alle Datenbanken für den </w:t>
      </w:r>
      <w:proofErr w:type="gramStart"/>
      <w:r>
        <w:t>Benutzer  „</w:t>
      </w:r>
      <w:proofErr w:type="gramEnd"/>
      <w:r>
        <w:t>root“ von „</w:t>
      </w:r>
      <w:proofErr w:type="spellStart"/>
      <w:r>
        <w:t>localhost</w:t>
      </w:r>
      <w:proofErr w:type="spellEnd"/>
      <w:r>
        <w:t>“ auf alle Datenbanken (</w:t>
      </w:r>
      <w:r w:rsidRPr="00AD5AC3">
        <w:rPr>
          <w:rFonts w:ascii="Times New Roman" w:eastAsia="Times New Roman" w:hAnsi="Times New Roman" w:cs="Times New Roman"/>
          <w:sz w:val="24"/>
          <w:szCs w:val="24"/>
          <w:lang w:eastAsia="de-DE"/>
        </w:rPr>
        <w:t>*.*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 mit dem Passwort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“:</w:t>
      </w:r>
    </w:p>
    <w:p w14:paraId="431AE48C" w14:textId="77777777" w:rsidR="009C2D07" w:rsidRPr="009C2D07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GRANT ALL ON </w:t>
      </w:r>
      <w:proofErr w:type="gramStart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*.*</w:t>
      </w:r>
      <w:proofErr w:type="gramEnd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'</w:t>
      </w:r>
      <w:proofErr w:type="spellStart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root'@'localhost</w:t>
      </w:r>
      <w:proofErr w:type="spellEnd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IDENTIFIED BY 'password';</w:t>
      </w:r>
    </w:p>
    <w:p w14:paraId="79BEAAF1" w14:textId="77777777" w:rsidR="009C2D07" w:rsidRPr="009C2D07" w:rsidRDefault="009C2D07" w:rsidP="009C2D07">
      <w:pPr>
        <w:rPr>
          <w:lang w:val="en-US"/>
        </w:rPr>
      </w:pPr>
    </w:p>
    <w:p w14:paraId="22B0E8D2" w14:textId="77777777" w:rsidR="009C2D07" w:rsidRPr="009C2D07" w:rsidRDefault="009C2D07" w:rsidP="009C2D07">
      <w:pPr>
        <w:rPr>
          <w:lang w:val="en-US"/>
        </w:rPr>
      </w:pPr>
    </w:p>
    <w:p w14:paraId="77E09122" w14:textId="77777777" w:rsidR="009C2D07" w:rsidRDefault="009C2D07" w:rsidP="009C2D07">
      <w:pPr>
        <w:rPr>
          <w:rFonts w:eastAsia="Times New Roman" w:cstheme="minorHAnsi"/>
          <w:sz w:val="24"/>
          <w:szCs w:val="24"/>
          <w:lang w:eastAsia="de-DE"/>
        </w:rPr>
      </w:pPr>
      <w:r w:rsidRPr="00AD5AC3">
        <w:rPr>
          <w:rFonts w:eastAsia="Times New Roman" w:cstheme="minorHAnsi"/>
          <w:sz w:val="24"/>
          <w:szCs w:val="24"/>
          <w:lang w:eastAsia="de-DE"/>
        </w:rPr>
        <w:t xml:space="preserve">Beispiel </w:t>
      </w:r>
      <w:r>
        <w:rPr>
          <w:rFonts w:eastAsia="Times New Roman" w:cstheme="minorHAnsi"/>
          <w:sz w:val="24"/>
          <w:szCs w:val="24"/>
          <w:lang w:eastAsia="de-DE"/>
        </w:rPr>
        <w:t>alle Berechtigungen auf die Datenbank „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gsh</w:t>
      </w:r>
      <w:proofErr w:type="spellEnd"/>
      <w:r>
        <w:rPr>
          <w:rFonts w:eastAsia="Times New Roman" w:cstheme="minorHAnsi"/>
          <w:sz w:val="24"/>
          <w:szCs w:val="24"/>
          <w:lang w:eastAsia="de-DE"/>
        </w:rPr>
        <w:t>“ für Benutzer „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gsh</w:t>
      </w:r>
      <w:proofErr w:type="spellEnd"/>
      <w:r>
        <w:rPr>
          <w:rFonts w:eastAsia="Times New Roman" w:cstheme="minorHAnsi"/>
          <w:sz w:val="24"/>
          <w:szCs w:val="24"/>
          <w:lang w:eastAsia="de-DE"/>
        </w:rPr>
        <w:t>“ von „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localhost</w:t>
      </w:r>
      <w:proofErr w:type="spellEnd"/>
      <w:r>
        <w:rPr>
          <w:rFonts w:eastAsia="Times New Roman" w:cstheme="minorHAnsi"/>
          <w:sz w:val="24"/>
          <w:szCs w:val="24"/>
          <w:lang w:eastAsia="de-DE"/>
        </w:rPr>
        <w:t>“ mit dem Passwort „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de-DE"/>
        </w:rPr>
        <w:t>“:</w:t>
      </w:r>
    </w:p>
    <w:p w14:paraId="7D2CC52D" w14:textId="77777777" w:rsidR="009C2D07" w:rsidRPr="00AD5AC3" w:rsidRDefault="009C2D07" w:rsidP="009C2D07">
      <w:pPr>
        <w:rPr>
          <w:rFonts w:eastAsia="Times New Roman" w:cstheme="minorHAnsi"/>
          <w:sz w:val="24"/>
          <w:szCs w:val="24"/>
          <w:lang w:eastAsia="de-DE"/>
        </w:rPr>
      </w:pPr>
    </w:p>
    <w:p w14:paraId="39954B0E" w14:textId="77777777" w:rsidR="009C2D07" w:rsidRPr="009C2D07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GRANT ALL ON </w:t>
      </w:r>
      <w:proofErr w:type="gramStart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gsh.*</w:t>
      </w:r>
      <w:proofErr w:type="gramEnd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'</w:t>
      </w:r>
      <w:proofErr w:type="spellStart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gsh</w:t>
      </w:r>
      <w:proofErr w:type="spellEnd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'@'localhost' IDENTIFIED BY 'password';</w:t>
      </w:r>
    </w:p>
    <w:p w14:paraId="2F6D2DBB" w14:textId="77777777" w:rsidR="009C2D07" w:rsidRPr="009C2D07" w:rsidRDefault="009C2D07" w:rsidP="009C2D07">
      <w:pPr>
        <w:rPr>
          <w:lang w:val="en-US"/>
        </w:rPr>
      </w:pPr>
    </w:p>
    <w:p w14:paraId="0A802A04" w14:textId="77777777" w:rsidR="009C2D07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Beispiel die Berechtigung „SELECT“ auf Datenbank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nagdb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 für Benutzer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nagios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 von aus dem Netzwerk 172.% mit dem Passwort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nagios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“.</w:t>
      </w:r>
    </w:p>
    <w:p w14:paraId="71D88F13" w14:textId="77777777" w:rsidR="009C2D07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BF5D1E0" w14:textId="77777777" w:rsidR="009C2D07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Wie sicher bekannt handelt es sich bei dem „%“ um eine Wildcard (einen Platzhalter).</w:t>
      </w:r>
    </w:p>
    <w:p w14:paraId="40814F86" w14:textId="77777777" w:rsidR="009C2D07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BD496A8" w14:textId="77777777" w:rsidR="009C2D07" w:rsidRPr="005F3D7D" w:rsidRDefault="009C2D07" w:rsidP="009C2D07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GRANT SELECT ON </w:t>
      </w:r>
      <w:proofErr w:type="gramStart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nagdb.*</w:t>
      </w:r>
      <w:proofErr w:type="gramEnd"/>
      <w:r w:rsidRPr="009C2D0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'nagios'@'172.%' </w:t>
      </w:r>
      <w:r w:rsidRPr="005F3D7D">
        <w:rPr>
          <w:rFonts w:ascii="Times New Roman" w:eastAsia="Times New Roman" w:hAnsi="Times New Roman" w:cs="Times New Roman"/>
          <w:sz w:val="24"/>
          <w:szCs w:val="24"/>
          <w:lang w:eastAsia="de-DE"/>
        </w:rPr>
        <w:t>IDENTIFIED BY '</w:t>
      </w:r>
      <w:proofErr w:type="spellStart"/>
      <w:r w:rsidRPr="005F3D7D">
        <w:rPr>
          <w:rFonts w:ascii="Times New Roman" w:eastAsia="Times New Roman" w:hAnsi="Times New Roman" w:cs="Times New Roman"/>
          <w:sz w:val="24"/>
          <w:szCs w:val="24"/>
          <w:lang w:eastAsia="de-DE"/>
        </w:rPr>
        <w:t>nagios</w:t>
      </w:r>
      <w:proofErr w:type="spellEnd"/>
      <w:r w:rsidRPr="005F3D7D">
        <w:rPr>
          <w:rFonts w:ascii="Times New Roman" w:eastAsia="Times New Roman" w:hAnsi="Times New Roman" w:cs="Times New Roman"/>
          <w:sz w:val="24"/>
          <w:szCs w:val="24"/>
          <w:lang w:eastAsia="de-DE"/>
        </w:rPr>
        <w:t>';</w:t>
      </w:r>
    </w:p>
    <w:p w14:paraId="65A46FBD" w14:textId="1C0F91CE" w:rsidR="009C2D07" w:rsidRDefault="009C2D07" w:rsidP="009C2D07"/>
    <w:p w14:paraId="1C593FB0" w14:textId="77777777" w:rsidR="00BA6A4B" w:rsidRDefault="00BA6A4B" w:rsidP="009C2D07"/>
    <w:p w14:paraId="705F9527" w14:textId="77777777" w:rsidR="009C2D07" w:rsidRDefault="009C2D07" w:rsidP="009C2D07">
      <w:pPr>
        <w:pStyle w:val="berschrift3"/>
      </w:pPr>
      <w:bookmarkStart w:id="12" w:name="_Toc102130890"/>
      <w:r>
        <w:t>Welcher Benutzer hat Zugang auf welche Datenbank</w:t>
      </w:r>
      <w:bookmarkEnd w:id="12"/>
    </w:p>
    <w:p w14:paraId="1DE9DDCD" w14:textId="77777777" w:rsidR="009C2D07" w:rsidRPr="009C2D07" w:rsidRDefault="009C2D07" w:rsidP="009C2D07">
      <w:pPr>
        <w:rPr>
          <w:i/>
          <w:iCs/>
          <w:lang w:val="en-US"/>
        </w:rPr>
      </w:pPr>
      <w:r w:rsidRPr="009C2D07">
        <w:rPr>
          <w:i/>
          <w:iCs/>
          <w:lang w:val="en-US"/>
        </w:rPr>
        <w:t xml:space="preserve">use </w:t>
      </w:r>
      <w:proofErr w:type="spellStart"/>
      <w:proofErr w:type="gramStart"/>
      <w:r w:rsidRPr="009C2D07">
        <w:rPr>
          <w:i/>
          <w:iCs/>
          <w:lang w:val="en-US"/>
        </w:rPr>
        <w:t>mysql</w:t>
      </w:r>
      <w:proofErr w:type="spellEnd"/>
      <w:r w:rsidRPr="009C2D07">
        <w:rPr>
          <w:i/>
          <w:iCs/>
          <w:lang w:val="en-US"/>
        </w:rPr>
        <w:t>;</w:t>
      </w:r>
      <w:proofErr w:type="gramEnd"/>
    </w:p>
    <w:p w14:paraId="2FEEB2DA" w14:textId="77777777" w:rsidR="009C2D07" w:rsidRPr="009A084A" w:rsidRDefault="009C2D07" w:rsidP="009C2D07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</w:pPr>
      <w:r w:rsidRPr="009A08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select </w:t>
      </w:r>
      <w:proofErr w:type="spellStart"/>
      <w:proofErr w:type="gramStart"/>
      <w:r w:rsidRPr="009A08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user,host</w:t>
      </w:r>
      <w:proofErr w:type="gramEnd"/>
      <w:r w:rsidRPr="009A08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,db,select_priv,insert_priv</w:t>
      </w:r>
      <w:proofErr w:type="spellEnd"/>
      <w:r w:rsidRPr="009A08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from </w:t>
      </w:r>
      <w:proofErr w:type="spellStart"/>
      <w:r w:rsidRPr="009A08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db</w:t>
      </w:r>
      <w:proofErr w:type="spellEnd"/>
      <w:r w:rsidRPr="009A084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;</w:t>
      </w:r>
    </w:p>
    <w:p w14:paraId="73502391" w14:textId="77777777" w:rsidR="009C2D07" w:rsidRPr="009A084A" w:rsidRDefault="009C2D07" w:rsidP="009C2D07">
      <w:pPr>
        <w:rPr>
          <w:lang w:val="en-US"/>
        </w:rPr>
      </w:pPr>
    </w:p>
    <w:p w14:paraId="0CB0CEC3" w14:textId="74DB6C19" w:rsidR="009413F7" w:rsidRPr="009C2D07" w:rsidRDefault="009C2D07" w:rsidP="009C2D07">
      <w:r w:rsidRPr="00B10E85">
        <w:rPr>
          <w:noProof/>
        </w:rPr>
        <w:drawing>
          <wp:inline distT="0" distB="0" distL="0" distR="0" wp14:anchorId="33CE25BA" wp14:editId="42453A53">
            <wp:extent cx="5029200" cy="2390977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734" cy="23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3F7" w:rsidRPr="009C2D07" w:rsidSect="002365DD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2268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C07F" w14:textId="77777777" w:rsidR="0031151C" w:rsidRDefault="0031151C" w:rsidP="00422628">
      <w:r>
        <w:separator/>
      </w:r>
    </w:p>
  </w:endnote>
  <w:endnote w:type="continuationSeparator" w:id="0">
    <w:p w14:paraId="5CBF0094" w14:textId="77777777" w:rsidR="0031151C" w:rsidRDefault="0031151C" w:rsidP="0042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Calibri"/>
    <w:panose1 w:val="0200050304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A85A" w14:textId="4C7EEB44" w:rsidR="00D4556F" w:rsidRDefault="00266679">
    <w:pPr>
      <w:pStyle w:val="Fu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3C146F63" wp14:editId="77020114">
              <wp:simplePos x="0" y="0"/>
              <wp:positionH relativeFrom="column">
                <wp:posOffset>-281305</wp:posOffset>
              </wp:positionH>
              <wp:positionV relativeFrom="paragraph">
                <wp:posOffset>-654685</wp:posOffset>
              </wp:positionV>
              <wp:extent cx="6524625" cy="790575"/>
              <wp:effectExtent l="0" t="0" r="9525" b="0"/>
              <wp:wrapNone/>
              <wp:docPr id="17" name="Gruppieren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4625" cy="790575"/>
                        <a:chOff x="0" y="0"/>
                        <a:chExt cx="6524625" cy="790575"/>
                      </a:xfrm>
                    </wpg:grpSpPr>
                    <wps:wsp>
                      <wps:cNvPr id="18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0" y="180975"/>
                          <a:ext cx="65246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AFDD1" w14:textId="686AAD15" w:rsidR="00266679" w:rsidRDefault="00266679" w:rsidP="00266679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t>© WBS TRAINING AG</w:t>
                            </w:r>
                            <w:r>
                              <w:rPr>
                                <w:rFonts w:eastAsia="Calibri"/>
                                <w:color w:val="00204B"/>
                              </w:rPr>
                              <w:t xml:space="preserve">                                                                                                                  S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t xml:space="preserve">eite 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begin"/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instrText>PAGE   \* MERGEFORMAT</w:instrTex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separate"/>
                            </w:r>
                            <w:r w:rsidR="004C05EC">
                              <w:rPr>
                                <w:rFonts w:eastAsia="Calibri"/>
                                <w:noProof/>
                                <w:color w:val="00204B"/>
                              </w:rPr>
                              <w:t>2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end"/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t xml:space="preserve"> | 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begin"/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instrText>NUMPAGES  \* Arabic  \* MERGEFORMAT</w:instrTex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separate"/>
                            </w:r>
                            <w:r w:rsidR="004C05EC">
                              <w:rPr>
                                <w:rFonts w:eastAsia="Calibri"/>
                                <w:noProof/>
                                <w:color w:val="00204B"/>
                              </w:rPr>
                              <w:t>2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end"/>
                            </w:r>
                          </w:p>
                          <w:p w14:paraId="5CD7F5BE" w14:textId="77777777" w:rsidR="00266679" w:rsidRDefault="00266679" w:rsidP="00266679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  <w:p w14:paraId="63FB6A6A" w14:textId="77777777" w:rsidR="00266679" w:rsidRDefault="00266679" w:rsidP="00266679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  <w:p w14:paraId="3F2E5008" w14:textId="77777777" w:rsidR="00266679" w:rsidRDefault="00266679" w:rsidP="00266679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  <w:p w14:paraId="6EC10F7B" w14:textId="77777777" w:rsidR="00266679" w:rsidRDefault="00266679" w:rsidP="00266679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  <w:p w14:paraId="7F7BD3F2" w14:textId="77777777" w:rsidR="00266679" w:rsidRPr="00DC1F56" w:rsidRDefault="00266679" w:rsidP="00266679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9" name="Gruppieren 19"/>
                      <wpg:cNvGrpSpPr/>
                      <wpg:grpSpPr>
                        <a:xfrm>
                          <a:off x="2990850" y="0"/>
                          <a:ext cx="790575" cy="790575"/>
                          <a:chOff x="0" y="0"/>
                          <a:chExt cx="790575" cy="790575"/>
                        </a:xfrm>
                      </wpg:grpSpPr>
                      <pic:pic xmlns:pic="http://schemas.openxmlformats.org/drawingml/2006/picture">
                        <pic:nvPicPr>
                          <pic:cNvPr id="20" name="Grafik 20" descr="C:\Users\nadin.haertwig\Desktop\icon_bearbeiten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627" t="-18627" r="-18627" b="-18627"/>
                          <a:stretch/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Ellipse 21"/>
                        <wps:cNvSpPr/>
                        <wps:spPr>
                          <a:xfrm>
                            <a:off x="133350" y="161925"/>
                            <a:ext cx="487947" cy="4879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C146F63" id="Gruppieren 17" o:spid="_x0000_s1027" style="position:absolute;margin-left:-22.15pt;margin-top:-51.55pt;width:513.75pt;height:62.25pt;z-index:251683840" coordsize="65246,7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N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Cjw/eHBh&#10;Y2tldCBlbmQ9InciPz7/4gxYSUNDX1BST0ZJTEUAAQEAAAxITGlubwIQAABtbnRyUkdCIFhZWiAH&#10;zgACAAkABgAxAABhY3NwTVNGVAAAAABJRUMgc1JHQgAAAAAAAAAAAAAAAA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top:1809;width:65246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<v:textbox>
                  <w:txbxContent>
                    <w:p w14:paraId="0AAAFDD1" w14:textId="686AAD15" w:rsidR="00266679" w:rsidRDefault="00266679" w:rsidP="00266679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  <w:r w:rsidRPr="00D3311C">
                        <w:rPr>
                          <w:rFonts w:eastAsia="Calibri"/>
                          <w:color w:val="00204B"/>
                        </w:rPr>
                        <w:t>© WBS TRAINING AG</w:t>
                      </w:r>
                      <w:r>
                        <w:rPr>
                          <w:rFonts w:eastAsia="Calibri"/>
                          <w:color w:val="00204B"/>
                        </w:rPr>
                        <w:t xml:space="preserve">                                                                                                                  S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t xml:space="preserve">eite 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begin"/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instrText>PAGE   \* MERGEFORMAT</w:instrTex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separate"/>
                      </w:r>
                      <w:r w:rsidR="004C05EC">
                        <w:rPr>
                          <w:rFonts w:eastAsia="Calibri"/>
                          <w:noProof/>
                          <w:color w:val="00204B"/>
                        </w:rPr>
                        <w:t>2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end"/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t xml:space="preserve"> | 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begin"/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instrText>NUMPAGES  \* Arabic  \* MERGEFORMAT</w:instrTex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separate"/>
                      </w:r>
                      <w:r w:rsidR="004C05EC">
                        <w:rPr>
                          <w:rFonts w:eastAsia="Calibri"/>
                          <w:noProof/>
                          <w:color w:val="00204B"/>
                        </w:rPr>
                        <w:t>2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end"/>
                      </w:r>
                    </w:p>
                    <w:p w14:paraId="5CD7F5BE" w14:textId="77777777" w:rsidR="00266679" w:rsidRDefault="00266679" w:rsidP="00266679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  <w:p w14:paraId="63FB6A6A" w14:textId="77777777" w:rsidR="00266679" w:rsidRDefault="00266679" w:rsidP="00266679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  <w:p w14:paraId="3F2E5008" w14:textId="77777777" w:rsidR="00266679" w:rsidRDefault="00266679" w:rsidP="00266679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  <w:p w14:paraId="6EC10F7B" w14:textId="77777777" w:rsidR="00266679" w:rsidRDefault="00266679" w:rsidP="00266679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  <w:p w14:paraId="7F7BD3F2" w14:textId="77777777" w:rsidR="00266679" w:rsidRPr="00DC1F56" w:rsidRDefault="00266679" w:rsidP="00266679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</w:txbxContent>
                </v:textbox>
              </v:shape>
              <v:group id="Gruppieren 19" o:spid="_x0000_s1029" style="position:absolute;left:29908;width:7906;height:7905" coordsize="7905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0" o:spid="_x0000_s1030" type="#_x0000_t75" style="position:absolute;width:790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">
                  <v:imagedata r:id="rId2" o:title="icon_bearbeiten" croptop="-12207f" cropbottom="-12207f" cropleft="-12207f" cropright="-12207f" grayscale="t"/>
                </v:shape>
                <v:oval id="Ellipse 21" o:spid="_x0000_s1031" style="position:absolute;left:1333;top:1619;width:4879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" filled="f" strokecolor="#747070 [1614]" strokeweight="1pt">
                  <v:stroke joinstyle="miter"/>
                </v:oval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5E72" w14:textId="79D61AFD" w:rsidR="00ED7D02" w:rsidRDefault="00266679">
    <w:pPr>
      <w:pStyle w:val="Fu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25D663C2" wp14:editId="310FA2A9">
              <wp:simplePos x="0" y="0"/>
              <wp:positionH relativeFrom="column">
                <wp:posOffset>-281305</wp:posOffset>
              </wp:positionH>
              <wp:positionV relativeFrom="paragraph">
                <wp:posOffset>-654685</wp:posOffset>
              </wp:positionV>
              <wp:extent cx="6524625" cy="790575"/>
              <wp:effectExtent l="0" t="0" r="9525" b="0"/>
              <wp:wrapNone/>
              <wp:docPr id="16" name="Gruppieren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4625" cy="790575"/>
                        <a:chOff x="0" y="0"/>
                        <a:chExt cx="6524625" cy="790575"/>
                      </a:xfrm>
                    </wpg:grpSpPr>
                    <wps:wsp>
                      <wps:cNvPr id="2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0" y="180975"/>
                          <a:ext cx="65246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59C40" w14:textId="0A4D32A5" w:rsidR="00E47812" w:rsidRDefault="00E47812" w:rsidP="00E47812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t>© WBS TRAINING AG</w:t>
                            </w:r>
                            <w:r>
                              <w:rPr>
                                <w:rFonts w:eastAsia="Calibri"/>
                                <w:color w:val="00204B"/>
                              </w:rPr>
                              <w:t xml:space="preserve">                                                                                                                  S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t xml:space="preserve">eite 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begin"/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instrText>PAGE   \* MERGEFORMAT</w:instrTex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separate"/>
                            </w:r>
                            <w:r w:rsidR="001652FA">
                              <w:rPr>
                                <w:rFonts w:eastAsia="Calibri"/>
                                <w:noProof/>
                                <w:color w:val="00204B"/>
                              </w:rPr>
                              <w:t>1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end"/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t xml:space="preserve"> | 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begin"/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instrText>NUMPAGES  \* Arabic  \* MERGEFORMAT</w:instrTex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separate"/>
                            </w:r>
                            <w:r w:rsidR="001652FA">
                              <w:rPr>
                                <w:rFonts w:eastAsia="Calibri"/>
                                <w:noProof/>
                                <w:color w:val="00204B"/>
                              </w:rPr>
                              <w:t>1</w:t>
                            </w:r>
                            <w:r w:rsidRPr="00D3311C">
                              <w:rPr>
                                <w:rFonts w:eastAsia="Calibri"/>
                                <w:color w:val="00204B"/>
                              </w:rPr>
                              <w:fldChar w:fldCharType="end"/>
                            </w:r>
                          </w:p>
                          <w:p w14:paraId="37583990" w14:textId="77777777" w:rsidR="00E47812" w:rsidRDefault="00E47812" w:rsidP="00E47812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  <w:p w14:paraId="4EA51BE2" w14:textId="77777777" w:rsidR="00E47812" w:rsidRDefault="00E47812" w:rsidP="00E47812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  <w:p w14:paraId="2F2B8D63" w14:textId="77777777" w:rsidR="00E47812" w:rsidRDefault="00E47812" w:rsidP="00E47812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  <w:p w14:paraId="34DBD21A" w14:textId="77777777" w:rsidR="00E47812" w:rsidRDefault="00E47812" w:rsidP="00E47812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  <w:p w14:paraId="7017FFB1" w14:textId="77777777" w:rsidR="00E47812" w:rsidRPr="00DC1F56" w:rsidRDefault="00E47812" w:rsidP="00E47812">
                            <w:pPr>
                              <w:pStyle w:val="Fuzeile"/>
                              <w:spacing w:before="120"/>
                              <w:jc w:val="center"/>
                              <w:rPr>
                                <w:rFonts w:eastAsia="Calibri"/>
                                <w:color w:val="00204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5" name="Gruppieren 15"/>
                      <wpg:cNvGrpSpPr/>
                      <wpg:grpSpPr>
                        <a:xfrm>
                          <a:off x="2990850" y="0"/>
                          <a:ext cx="790575" cy="790575"/>
                          <a:chOff x="0" y="0"/>
                          <a:chExt cx="790575" cy="790575"/>
                        </a:xfrm>
                      </wpg:grpSpPr>
                      <pic:pic xmlns:pic="http://schemas.openxmlformats.org/drawingml/2006/picture">
                        <pic:nvPicPr>
                          <pic:cNvPr id="27" name="Grafik 27" descr="C:\Users\nadin.haertwig\Desktop\icon_bearbeiten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627" t="-18627" r="-18627" b="-18627"/>
                          <a:stretch/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Ellipse 28"/>
                        <wps:cNvSpPr/>
                        <wps:spPr>
                          <a:xfrm>
                            <a:off x="133350" y="161925"/>
                            <a:ext cx="487947" cy="4879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D663C2" id="Gruppieren 16" o:spid="_x0000_s1032" style="position:absolute;margin-left:-22.15pt;margin-top:-51.55pt;width:513.75pt;height:62.25pt;z-index:251681792" coordsize="65246,7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Ao8&#10;P3hwYWNrZXQgZW5kPSJ3Ij8+/+IMWElDQ19QUk9GSUxFAAEBAAAMSExpbm8CEAAAbW50clJHQiBY&#10;WVogB84AAgAJAAYAMQAAYWNzcE1TRlQAAAAASUVDIHNSR0IAAAAAAAAAAAAAAAA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top:1809;width:65246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<v:textbox>
                  <w:txbxContent>
                    <w:p w14:paraId="68559C40" w14:textId="0A4D32A5" w:rsidR="00E47812" w:rsidRDefault="00E47812" w:rsidP="00E47812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  <w:r w:rsidRPr="00D3311C">
                        <w:rPr>
                          <w:rFonts w:eastAsia="Calibri"/>
                          <w:color w:val="00204B"/>
                        </w:rPr>
                        <w:t>© WBS TRAINING AG</w:t>
                      </w:r>
                      <w:r>
                        <w:rPr>
                          <w:rFonts w:eastAsia="Calibri"/>
                          <w:color w:val="00204B"/>
                        </w:rPr>
                        <w:t xml:space="preserve">                                                                                                                  S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t xml:space="preserve">eite 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begin"/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instrText>PAGE   \* MERGEFORMAT</w:instrTex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separate"/>
                      </w:r>
                      <w:r w:rsidR="001652FA">
                        <w:rPr>
                          <w:rFonts w:eastAsia="Calibri"/>
                          <w:noProof/>
                          <w:color w:val="00204B"/>
                        </w:rPr>
                        <w:t>1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end"/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t xml:space="preserve"> | 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begin"/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instrText>NUMPAGES  \* Arabic  \* MERGEFORMAT</w:instrTex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separate"/>
                      </w:r>
                      <w:r w:rsidR="001652FA">
                        <w:rPr>
                          <w:rFonts w:eastAsia="Calibri"/>
                          <w:noProof/>
                          <w:color w:val="00204B"/>
                        </w:rPr>
                        <w:t>1</w:t>
                      </w:r>
                      <w:r w:rsidRPr="00D3311C">
                        <w:rPr>
                          <w:rFonts w:eastAsia="Calibri"/>
                          <w:color w:val="00204B"/>
                        </w:rPr>
                        <w:fldChar w:fldCharType="end"/>
                      </w:r>
                    </w:p>
                    <w:p w14:paraId="37583990" w14:textId="77777777" w:rsidR="00E47812" w:rsidRDefault="00E47812" w:rsidP="00E47812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  <w:p w14:paraId="4EA51BE2" w14:textId="77777777" w:rsidR="00E47812" w:rsidRDefault="00E47812" w:rsidP="00E47812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  <w:p w14:paraId="2F2B8D63" w14:textId="77777777" w:rsidR="00E47812" w:rsidRDefault="00E47812" w:rsidP="00E47812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  <w:p w14:paraId="34DBD21A" w14:textId="77777777" w:rsidR="00E47812" w:rsidRDefault="00E47812" w:rsidP="00E47812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  <w:p w14:paraId="7017FFB1" w14:textId="77777777" w:rsidR="00E47812" w:rsidRPr="00DC1F56" w:rsidRDefault="00E47812" w:rsidP="00E47812">
                      <w:pPr>
                        <w:pStyle w:val="Fuzeile"/>
                        <w:spacing w:before="120"/>
                        <w:jc w:val="center"/>
                        <w:rPr>
                          <w:rFonts w:eastAsia="Calibri"/>
                          <w:color w:val="00204B"/>
                        </w:rPr>
                      </w:pPr>
                    </w:p>
                  </w:txbxContent>
                </v:textbox>
              </v:shape>
              <v:group id="Gruppieren 15" o:spid="_x0000_s1034" style="position:absolute;left:29908;width:7906;height:7905" coordsize="7905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7" o:spid="_x0000_s1035" type="#_x0000_t75" style="position:absolute;width:790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">
                  <v:imagedata r:id="rId2" o:title="icon_bearbeiten" croptop="-12207f" cropbottom="-12207f" cropleft="-12207f" cropright="-12207f" grayscale="t"/>
                </v:shape>
                <v:oval id="Ellipse 28" o:spid="_x0000_s1036" style="position:absolute;left:1333;top:1619;width:4879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" filled="f" strokecolor="#747070 [1614]" strokeweight="1pt">
                  <v:stroke joinstyle="miter"/>
                </v:oval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45EA" w14:textId="77777777" w:rsidR="0031151C" w:rsidRDefault="0031151C" w:rsidP="00422628">
      <w:r>
        <w:separator/>
      </w:r>
    </w:p>
  </w:footnote>
  <w:footnote w:type="continuationSeparator" w:id="0">
    <w:p w14:paraId="5A1CA04A" w14:textId="77777777" w:rsidR="0031151C" w:rsidRDefault="0031151C" w:rsidP="00422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63BE" w14:textId="590646EE" w:rsidR="00FD468B" w:rsidRDefault="008D61EA" w:rsidP="00FD468B">
    <w:pPr>
      <w:pStyle w:val="Kopfzeile"/>
      <w:tabs>
        <w:tab w:val="clear" w:pos="4536"/>
        <w:tab w:val="clear" w:pos="9072"/>
        <w:tab w:val="left" w:pos="7410"/>
      </w:tabs>
      <w:spacing w:before="240"/>
      <w:ind w:right="-1134"/>
      <w:jc w:val="right"/>
      <w:rPr>
        <w:color w:val="00204B"/>
        <w:sz w:val="24"/>
        <w:szCs w:val="24"/>
      </w:rPr>
    </w:pPr>
    <w:r w:rsidRPr="00223A68">
      <w:rPr>
        <w:noProof/>
        <w:color w:val="00204B"/>
        <w:sz w:val="24"/>
        <w:szCs w:val="24"/>
        <w:lang w:eastAsia="de-DE"/>
      </w:rPr>
      <w:drawing>
        <wp:anchor distT="0" distB="0" distL="114300" distR="114300" simplePos="0" relativeHeight="251684864" behindDoc="1" locked="0" layoutInCell="1" allowOverlap="1" wp14:anchorId="1DC74F83" wp14:editId="24730886">
          <wp:simplePos x="0" y="0"/>
          <wp:positionH relativeFrom="column">
            <wp:posOffset>-900430</wp:posOffset>
          </wp:positionH>
          <wp:positionV relativeFrom="paragraph">
            <wp:posOffset>-461645</wp:posOffset>
          </wp:positionV>
          <wp:extent cx="5305425" cy="2632075"/>
          <wp:effectExtent l="0" t="0" r="9525" b="0"/>
          <wp:wrapNone/>
          <wp:docPr id="6" name="Grafik 6" descr="C:\Users\nadin.haertwig\Desktop\WBS-Linie_sho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din.haertwig\Desktop\WBS-Linie_shor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136" t="11580" r="3535" b="-11580"/>
                  <a:stretch/>
                </pic:blipFill>
                <pic:spPr bwMode="auto">
                  <a:xfrm>
                    <a:off x="0" y="0"/>
                    <a:ext cx="5305425" cy="2632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EF7BC1B">
      <w:rPr>
        <w:noProof/>
        <w:lang w:eastAsia="de-DE"/>
      </w:rPr>
      <w:drawing>
        <wp:inline distT="0" distB="0" distL="0" distR="0" wp14:anchorId="3B26B32B" wp14:editId="189BB21E">
          <wp:extent cx="1979930" cy="576580"/>
          <wp:effectExtent l="0" t="0" r="127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930" cy="576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1EF7BC1B" w:rsidRPr="1EF7BC1B">
      <w:rPr>
        <w:color w:val="00204B"/>
        <w:sz w:val="24"/>
        <w:szCs w:val="24"/>
      </w:rPr>
      <w:t xml:space="preserve"> </w:t>
    </w:r>
  </w:p>
  <w:p w14:paraId="7458602E" w14:textId="13DBA276" w:rsidR="0091419E" w:rsidRDefault="0091419E" w:rsidP="00FD468B">
    <w:pPr>
      <w:pStyle w:val="Kopfzeile"/>
      <w:tabs>
        <w:tab w:val="clear" w:pos="4536"/>
        <w:tab w:val="clear" w:pos="9072"/>
        <w:tab w:val="left" w:pos="7410"/>
      </w:tabs>
      <w:spacing w:before="240"/>
      <w:ind w:right="-1134"/>
      <w:jc w:val="right"/>
      <w:rPr>
        <w:color w:val="00204B"/>
        <w:sz w:val="24"/>
        <w:szCs w:val="24"/>
      </w:rPr>
    </w:pPr>
  </w:p>
  <w:p w14:paraId="6BF44DB9" w14:textId="77777777" w:rsidR="00D56154" w:rsidRDefault="00D56154" w:rsidP="00D56154">
    <w:pPr>
      <w:pStyle w:val="Kopfzeile"/>
      <w:tabs>
        <w:tab w:val="clear" w:pos="4536"/>
        <w:tab w:val="clear" w:pos="9072"/>
        <w:tab w:val="left" w:pos="7410"/>
      </w:tabs>
      <w:spacing w:before="240"/>
      <w:ind w:right="-1134"/>
      <w:jc w:val="center"/>
      <w:rPr>
        <w:color w:val="00204B"/>
        <w:sz w:val="24"/>
        <w:szCs w:val="24"/>
      </w:rPr>
    </w:pPr>
  </w:p>
  <w:p w14:paraId="30B655E7" w14:textId="695FC166" w:rsidR="0091419E" w:rsidRDefault="0091419E" w:rsidP="00FD468B">
    <w:pPr>
      <w:pStyle w:val="Kopfzeile"/>
      <w:tabs>
        <w:tab w:val="clear" w:pos="4536"/>
        <w:tab w:val="clear" w:pos="9072"/>
        <w:tab w:val="left" w:pos="7410"/>
      </w:tabs>
      <w:spacing w:before="120"/>
      <w:ind w:right="-1134"/>
      <w:jc w:val="right"/>
      <w:rPr>
        <w:color w:val="00204B"/>
        <w:sz w:val="24"/>
        <w:szCs w:val="24"/>
      </w:rPr>
    </w:pPr>
  </w:p>
  <w:p w14:paraId="510CFD1B" w14:textId="198B44C4" w:rsidR="00A363A3" w:rsidRPr="006905E2" w:rsidRDefault="00A363A3" w:rsidP="00FD468B">
    <w:pPr>
      <w:pStyle w:val="Kopfzeile"/>
      <w:tabs>
        <w:tab w:val="clear" w:pos="4536"/>
        <w:tab w:val="clear" w:pos="9072"/>
        <w:tab w:val="left" w:pos="7410"/>
      </w:tabs>
      <w:spacing w:before="120"/>
      <w:ind w:right="-1134"/>
      <w:jc w:val="right"/>
      <w:rPr>
        <w:color w:val="00204B"/>
        <w:sz w:val="28"/>
        <w:szCs w:val="28"/>
      </w:rPr>
    </w:pPr>
  </w:p>
  <w:p w14:paraId="3CF25AC3" w14:textId="2A05B4E0" w:rsidR="00DC1F56" w:rsidRPr="006905E2" w:rsidRDefault="00DC1F56" w:rsidP="0091419E">
    <w:pPr>
      <w:pStyle w:val="Kopfzeile"/>
      <w:tabs>
        <w:tab w:val="clear" w:pos="4536"/>
        <w:tab w:val="clear" w:pos="9072"/>
        <w:tab w:val="left" w:pos="7410"/>
      </w:tabs>
      <w:spacing w:before="120"/>
      <w:ind w:right="-1134"/>
      <w:jc w:val="right"/>
      <w:rPr>
        <w:color w:val="00204B"/>
        <w:sz w:val="24"/>
        <w:szCs w:val="24"/>
      </w:rPr>
    </w:pPr>
  </w:p>
  <w:p w14:paraId="2EFD88FD" w14:textId="6E8CFD2F" w:rsidR="006905E2" w:rsidRDefault="00AB003E" w:rsidP="00AB003E">
    <w:pPr>
      <w:pStyle w:val="Kopfzeile"/>
      <w:tabs>
        <w:tab w:val="clear" w:pos="4536"/>
        <w:tab w:val="clear" w:pos="9072"/>
        <w:tab w:val="left" w:pos="5630"/>
        <w:tab w:val="left" w:pos="7410"/>
      </w:tabs>
      <w:spacing w:before="120"/>
      <w:ind w:right="-1134"/>
      <w:rPr>
        <w:color w:val="00204B"/>
        <w:sz w:val="24"/>
        <w:szCs w:val="24"/>
      </w:rPr>
    </w:pPr>
    <w:r>
      <w:rPr>
        <w:color w:val="00204B"/>
        <w:sz w:val="24"/>
        <w:szCs w:val="24"/>
      </w:rPr>
      <w:tab/>
    </w:r>
    <w:r>
      <w:rPr>
        <w:color w:val="00204B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F697D" w14:textId="3C886E8F" w:rsidR="002365DD" w:rsidRDefault="002365DD" w:rsidP="002365DD">
    <w:pPr>
      <w:pStyle w:val="Kopfzeile"/>
      <w:tabs>
        <w:tab w:val="clear" w:pos="4536"/>
        <w:tab w:val="clear" w:pos="9072"/>
        <w:tab w:val="left" w:pos="7410"/>
      </w:tabs>
      <w:spacing w:before="240"/>
      <w:ind w:right="-1134"/>
      <w:jc w:val="right"/>
      <w:rPr>
        <w:color w:val="00204B"/>
        <w:sz w:val="24"/>
        <w:szCs w:val="24"/>
      </w:rPr>
    </w:pPr>
    <w:r w:rsidRPr="00223A68">
      <w:rPr>
        <w:noProof/>
        <w:color w:val="00204B"/>
        <w:sz w:val="24"/>
        <w:szCs w:val="24"/>
        <w:lang w:eastAsia="de-DE"/>
      </w:rPr>
      <w:drawing>
        <wp:anchor distT="0" distB="0" distL="114300" distR="114300" simplePos="0" relativeHeight="251652096" behindDoc="1" locked="0" layoutInCell="1" allowOverlap="1" wp14:anchorId="1640AE5B" wp14:editId="585F6363">
          <wp:simplePos x="0" y="0"/>
          <wp:positionH relativeFrom="column">
            <wp:posOffset>-881380</wp:posOffset>
          </wp:positionH>
          <wp:positionV relativeFrom="paragraph">
            <wp:posOffset>-467995</wp:posOffset>
          </wp:positionV>
          <wp:extent cx="5267325" cy="2632075"/>
          <wp:effectExtent l="0" t="0" r="9525" b="0"/>
          <wp:wrapNone/>
          <wp:docPr id="11" name="Grafik 11" descr="C:\Users\nadin.haertwig\Desktop\WBS-Linie_sho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din.haertwig\Desktop\WBS-Linie_shor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580" r="30177" b="-11580"/>
                  <a:stretch/>
                </pic:blipFill>
                <pic:spPr bwMode="auto">
                  <a:xfrm>
                    <a:off x="0" y="0"/>
                    <a:ext cx="5267325" cy="2632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w:drawing>
        <wp:inline distT="0" distB="0" distL="0" distR="0" wp14:anchorId="671CDC4B" wp14:editId="5E74BD22">
          <wp:extent cx="1979930" cy="576580"/>
          <wp:effectExtent l="0" t="0" r="1270" b="0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930" cy="576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EF7BC1B">
      <w:rPr>
        <w:color w:val="00204B"/>
        <w:sz w:val="24"/>
        <w:szCs w:val="24"/>
      </w:rPr>
      <w:t xml:space="preserve"> </w:t>
    </w:r>
  </w:p>
  <w:p w14:paraId="2E6811D9" w14:textId="5B3AF6A2" w:rsidR="007A380A" w:rsidRDefault="007A380A" w:rsidP="002365DD">
    <w:pPr>
      <w:pStyle w:val="Kopfzeile"/>
      <w:tabs>
        <w:tab w:val="clear" w:pos="4536"/>
        <w:tab w:val="clear" w:pos="9072"/>
        <w:tab w:val="left" w:pos="7410"/>
      </w:tabs>
      <w:spacing w:before="240"/>
      <w:ind w:right="-1134"/>
      <w:jc w:val="right"/>
      <w:rPr>
        <w:color w:val="00204B"/>
        <w:sz w:val="24"/>
        <w:szCs w:val="24"/>
      </w:rPr>
    </w:pPr>
  </w:p>
  <w:p w14:paraId="013A753C" w14:textId="60675F44" w:rsidR="002365DD" w:rsidRDefault="002365DD" w:rsidP="002365DD">
    <w:pPr>
      <w:pStyle w:val="Kopfzeile"/>
      <w:tabs>
        <w:tab w:val="clear" w:pos="4536"/>
        <w:tab w:val="clear" w:pos="9072"/>
        <w:tab w:val="left" w:pos="7410"/>
      </w:tabs>
      <w:spacing w:before="120"/>
      <w:ind w:right="-1134"/>
      <w:jc w:val="right"/>
      <w:rPr>
        <w:color w:val="00204B"/>
        <w:sz w:val="24"/>
        <w:szCs w:val="24"/>
      </w:rPr>
    </w:pPr>
  </w:p>
  <w:p w14:paraId="1606A7C7" w14:textId="2CAC6F8F" w:rsidR="002365DD" w:rsidRDefault="002365DD" w:rsidP="002365DD">
    <w:pPr>
      <w:pStyle w:val="Kopfzeile"/>
      <w:tabs>
        <w:tab w:val="clear" w:pos="4536"/>
        <w:tab w:val="clear" w:pos="9072"/>
        <w:tab w:val="left" w:pos="7410"/>
      </w:tabs>
      <w:spacing w:before="120"/>
      <w:ind w:right="-1134"/>
      <w:jc w:val="right"/>
      <w:rPr>
        <w:color w:val="00204B"/>
        <w:sz w:val="24"/>
        <w:szCs w:val="24"/>
      </w:rPr>
    </w:pPr>
  </w:p>
  <w:p w14:paraId="6E408A60" w14:textId="77777777" w:rsidR="00C87EC5" w:rsidRPr="006905E2" w:rsidRDefault="00C87EC5" w:rsidP="002365DD">
    <w:pPr>
      <w:pStyle w:val="Kopfzeile"/>
      <w:tabs>
        <w:tab w:val="clear" w:pos="4536"/>
        <w:tab w:val="clear" w:pos="9072"/>
        <w:tab w:val="left" w:pos="7410"/>
      </w:tabs>
      <w:spacing w:before="120"/>
      <w:ind w:right="-1134"/>
      <w:jc w:val="right"/>
      <w:rPr>
        <w:color w:val="00204B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44A"/>
    <w:multiLevelType w:val="hybridMultilevel"/>
    <w:tmpl w:val="6FDCD438"/>
    <w:lvl w:ilvl="0" w:tplc="B086B01A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26E79"/>
    <w:multiLevelType w:val="hybridMultilevel"/>
    <w:tmpl w:val="D766E3CE"/>
    <w:lvl w:ilvl="0" w:tplc="0FEA01F2">
      <w:start w:val="1"/>
      <w:numFmt w:val="lowerLetter"/>
      <w:lvlText w:val="%1)"/>
      <w:lvlJc w:val="left"/>
      <w:pPr>
        <w:ind w:left="705" w:hanging="420"/>
      </w:pPr>
      <w:rPr>
        <w:rFonts w:hint="default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C4E"/>
    <w:multiLevelType w:val="hybridMultilevel"/>
    <w:tmpl w:val="D952A6E4"/>
    <w:lvl w:ilvl="0" w:tplc="ED0A38DC">
      <w:start w:val="1"/>
      <w:numFmt w:val="bullet"/>
      <w:lvlText w:val=""/>
      <w:lvlJc w:val="left"/>
      <w:pPr>
        <w:ind w:left="-1202" w:hanging="360"/>
      </w:pPr>
      <w:rPr>
        <w:rFonts w:ascii="Symbol" w:hAnsi="Symbol" w:hint="default"/>
        <w:color w:val="0071B2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3" w15:restartNumberingAfterBreak="0">
    <w:nsid w:val="0FBC5978"/>
    <w:multiLevelType w:val="hybridMultilevel"/>
    <w:tmpl w:val="D8CE1A46"/>
    <w:lvl w:ilvl="0" w:tplc="2D8E18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22345"/>
    <w:multiLevelType w:val="hybridMultilevel"/>
    <w:tmpl w:val="6D26CEA2"/>
    <w:lvl w:ilvl="0" w:tplc="C71609CE">
      <w:numFmt w:val="bullet"/>
      <w:lvlText w:val="•"/>
      <w:lvlJc w:val="left"/>
      <w:pPr>
        <w:ind w:left="705" w:hanging="420"/>
      </w:pPr>
      <w:rPr>
        <w:rFonts w:ascii="Frutiger 45 Light" w:eastAsiaTheme="minorHAnsi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3FBE"/>
    <w:multiLevelType w:val="hybridMultilevel"/>
    <w:tmpl w:val="2F0E8D86"/>
    <w:lvl w:ilvl="0" w:tplc="ED0A38DC">
      <w:start w:val="1"/>
      <w:numFmt w:val="bullet"/>
      <w:lvlText w:val=""/>
      <w:lvlJc w:val="left"/>
      <w:pPr>
        <w:ind w:left="705" w:hanging="420"/>
      </w:pPr>
      <w:rPr>
        <w:rFonts w:ascii="Symbol" w:hAnsi="Symbol" w:hint="default"/>
        <w:color w:val="0071B2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6C17"/>
    <w:multiLevelType w:val="hybridMultilevel"/>
    <w:tmpl w:val="E564E28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E4653"/>
    <w:multiLevelType w:val="hybridMultilevel"/>
    <w:tmpl w:val="9D9A8F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F25F7"/>
    <w:multiLevelType w:val="hybridMultilevel"/>
    <w:tmpl w:val="67C0A77A"/>
    <w:lvl w:ilvl="0" w:tplc="C71609CE">
      <w:numFmt w:val="bullet"/>
      <w:lvlText w:val="•"/>
      <w:lvlJc w:val="left"/>
      <w:pPr>
        <w:ind w:left="705" w:hanging="420"/>
      </w:pPr>
      <w:rPr>
        <w:rFonts w:ascii="Frutiger 45 Light" w:eastAsiaTheme="minorHAnsi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9" w15:restartNumberingAfterBreak="0">
    <w:nsid w:val="236F0CF5"/>
    <w:multiLevelType w:val="hybridMultilevel"/>
    <w:tmpl w:val="7082A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0EB4"/>
    <w:multiLevelType w:val="hybridMultilevel"/>
    <w:tmpl w:val="7EF87B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E27CD1"/>
    <w:multiLevelType w:val="hybridMultilevel"/>
    <w:tmpl w:val="15DE3F42"/>
    <w:lvl w:ilvl="0" w:tplc="D81C4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31E14"/>
    <w:multiLevelType w:val="hybridMultilevel"/>
    <w:tmpl w:val="DDF6C9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55985"/>
    <w:multiLevelType w:val="hybridMultilevel"/>
    <w:tmpl w:val="12328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63AA0"/>
    <w:multiLevelType w:val="hybridMultilevel"/>
    <w:tmpl w:val="CCCAE0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B035B"/>
    <w:multiLevelType w:val="hybridMultilevel"/>
    <w:tmpl w:val="BABE7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D4F58"/>
    <w:multiLevelType w:val="hybridMultilevel"/>
    <w:tmpl w:val="60563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31E29"/>
    <w:multiLevelType w:val="multilevel"/>
    <w:tmpl w:val="6FF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0255C"/>
    <w:multiLevelType w:val="hybridMultilevel"/>
    <w:tmpl w:val="C1F087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16082B"/>
    <w:multiLevelType w:val="hybridMultilevel"/>
    <w:tmpl w:val="533EDB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2214E6"/>
    <w:multiLevelType w:val="hybridMultilevel"/>
    <w:tmpl w:val="00921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84122">
    <w:abstractNumId w:val="0"/>
  </w:num>
  <w:num w:numId="2" w16cid:durableId="1273396915">
    <w:abstractNumId w:val="14"/>
  </w:num>
  <w:num w:numId="3" w16cid:durableId="1874610970">
    <w:abstractNumId w:val="20"/>
  </w:num>
  <w:num w:numId="4" w16cid:durableId="966622644">
    <w:abstractNumId w:val="9"/>
  </w:num>
  <w:num w:numId="5" w16cid:durableId="945573745">
    <w:abstractNumId w:val="16"/>
  </w:num>
  <w:num w:numId="6" w16cid:durableId="1758405349">
    <w:abstractNumId w:val="2"/>
  </w:num>
  <w:num w:numId="7" w16cid:durableId="1056509991">
    <w:abstractNumId w:val="3"/>
  </w:num>
  <w:num w:numId="8" w16cid:durableId="36584673">
    <w:abstractNumId w:val="19"/>
  </w:num>
  <w:num w:numId="9" w16cid:durableId="1222525421">
    <w:abstractNumId w:val="10"/>
  </w:num>
  <w:num w:numId="10" w16cid:durableId="1360468495">
    <w:abstractNumId w:val="18"/>
  </w:num>
  <w:num w:numId="11" w16cid:durableId="178810896">
    <w:abstractNumId w:val="17"/>
  </w:num>
  <w:num w:numId="12" w16cid:durableId="1417021567">
    <w:abstractNumId w:val="7"/>
  </w:num>
  <w:num w:numId="13" w16cid:durableId="1812668829">
    <w:abstractNumId w:val="15"/>
  </w:num>
  <w:num w:numId="14" w16cid:durableId="896205970">
    <w:abstractNumId w:val="8"/>
  </w:num>
  <w:num w:numId="15" w16cid:durableId="1413160463">
    <w:abstractNumId w:val="4"/>
  </w:num>
  <w:num w:numId="16" w16cid:durableId="1757479949">
    <w:abstractNumId w:val="5"/>
  </w:num>
  <w:num w:numId="17" w16cid:durableId="2050257435">
    <w:abstractNumId w:val="1"/>
  </w:num>
  <w:num w:numId="18" w16cid:durableId="590819840">
    <w:abstractNumId w:val="6"/>
  </w:num>
  <w:num w:numId="19" w16cid:durableId="420221294">
    <w:abstractNumId w:val="13"/>
  </w:num>
  <w:num w:numId="20" w16cid:durableId="36979011">
    <w:abstractNumId w:val="12"/>
  </w:num>
  <w:num w:numId="21" w16cid:durableId="1058355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01"/>
    <w:rsid w:val="00010330"/>
    <w:rsid w:val="00030171"/>
    <w:rsid w:val="00054610"/>
    <w:rsid w:val="00062E12"/>
    <w:rsid w:val="0006459E"/>
    <w:rsid w:val="000777E3"/>
    <w:rsid w:val="00085B8A"/>
    <w:rsid w:val="000955DE"/>
    <w:rsid w:val="000B3A1B"/>
    <w:rsid w:val="000B412D"/>
    <w:rsid w:val="000B6B2A"/>
    <w:rsid w:val="000C6369"/>
    <w:rsid w:val="000C68BB"/>
    <w:rsid w:val="000E2BC3"/>
    <w:rsid w:val="00107491"/>
    <w:rsid w:val="0011096A"/>
    <w:rsid w:val="00117298"/>
    <w:rsid w:val="00130243"/>
    <w:rsid w:val="00131CCA"/>
    <w:rsid w:val="00154E60"/>
    <w:rsid w:val="001652FA"/>
    <w:rsid w:val="00166903"/>
    <w:rsid w:val="00190EC5"/>
    <w:rsid w:val="001951E5"/>
    <w:rsid w:val="001A6019"/>
    <w:rsid w:val="001A6136"/>
    <w:rsid w:val="001A7D50"/>
    <w:rsid w:val="001B1786"/>
    <w:rsid w:val="001D67AF"/>
    <w:rsid w:val="001E4F64"/>
    <w:rsid w:val="0020325D"/>
    <w:rsid w:val="00210692"/>
    <w:rsid w:val="00223A68"/>
    <w:rsid w:val="00226CCD"/>
    <w:rsid w:val="0023440C"/>
    <w:rsid w:val="002365DD"/>
    <w:rsid w:val="0025434A"/>
    <w:rsid w:val="00266679"/>
    <w:rsid w:val="00267A16"/>
    <w:rsid w:val="002853A4"/>
    <w:rsid w:val="00287CBF"/>
    <w:rsid w:val="00292D9F"/>
    <w:rsid w:val="002962E8"/>
    <w:rsid w:val="002A07CA"/>
    <w:rsid w:val="002A081D"/>
    <w:rsid w:val="002A49E7"/>
    <w:rsid w:val="002C2656"/>
    <w:rsid w:val="002D0912"/>
    <w:rsid w:val="002D2058"/>
    <w:rsid w:val="002D3F08"/>
    <w:rsid w:val="002F51B5"/>
    <w:rsid w:val="00310937"/>
    <w:rsid w:val="0031151C"/>
    <w:rsid w:val="00332587"/>
    <w:rsid w:val="00344526"/>
    <w:rsid w:val="00355BCA"/>
    <w:rsid w:val="00362947"/>
    <w:rsid w:val="0036581D"/>
    <w:rsid w:val="00373E2E"/>
    <w:rsid w:val="00386C4F"/>
    <w:rsid w:val="0039659D"/>
    <w:rsid w:val="003A42C5"/>
    <w:rsid w:val="003A6EA1"/>
    <w:rsid w:val="003B000E"/>
    <w:rsid w:val="003B2269"/>
    <w:rsid w:val="003E27A7"/>
    <w:rsid w:val="00421D77"/>
    <w:rsid w:val="00422628"/>
    <w:rsid w:val="00436879"/>
    <w:rsid w:val="00445A6B"/>
    <w:rsid w:val="00480293"/>
    <w:rsid w:val="00481CF5"/>
    <w:rsid w:val="00482DFA"/>
    <w:rsid w:val="00492462"/>
    <w:rsid w:val="0049442B"/>
    <w:rsid w:val="004A2C9A"/>
    <w:rsid w:val="004C05EC"/>
    <w:rsid w:val="004C6DD4"/>
    <w:rsid w:val="004C7101"/>
    <w:rsid w:val="004D6E20"/>
    <w:rsid w:val="004D7334"/>
    <w:rsid w:val="004F117A"/>
    <w:rsid w:val="00506FEE"/>
    <w:rsid w:val="00515552"/>
    <w:rsid w:val="0051604C"/>
    <w:rsid w:val="00516550"/>
    <w:rsid w:val="0053306E"/>
    <w:rsid w:val="00535D04"/>
    <w:rsid w:val="00555664"/>
    <w:rsid w:val="00556DB3"/>
    <w:rsid w:val="00564665"/>
    <w:rsid w:val="00586B87"/>
    <w:rsid w:val="00592A74"/>
    <w:rsid w:val="00594475"/>
    <w:rsid w:val="005A2921"/>
    <w:rsid w:val="005A3BF6"/>
    <w:rsid w:val="005B2595"/>
    <w:rsid w:val="005D5F85"/>
    <w:rsid w:val="005D63EF"/>
    <w:rsid w:val="005E1637"/>
    <w:rsid w:val="00620433"/>
    <w:rsid w:val="00622390"/>
    <w:rsid w:val="00635406"/>
    <w:rsid w:val="0064652E"/>
    <w:rsid w:val="006468D5"/>
    <w:rsid w:val="00674A88"/>
    <w:rsid w:val="006905E2"/>
    <w:rsid w:val="0069186F"/>
    <w:rsid w:val="00693279"/>
    <w:rsid w:val="006C6EB4"/>
    <w:rsid w:val="006D0832"/>
    <w:rsid w:val="006F1F02"/>
    <w:rsid w:val="00713015"/>
    <w:rsid w:val="0073221B"/>
    <w:rsid w:val="0075748D"/>
    <w:rsid w:val="0077474B"/>
    <w:rsid w:val="00781D05"/>
    <w:rsid w:val="00784305"/>
    <w:rsid w:val="00793990"/>
    <w:rsid w:val="0079570C"/>
    <w:rsid w:val="00796DC3"/>
    <w:rsid w:val="007A380A"/>
    <w:rsid w:val="007A71D6"/>
    <w:rsid w:val="007B198E"/>
    <w:rsid w:val="007C58F5"/>
    <w:rsid w:val="007E280B"/>
    <w:rsid w:val="007E4CB0"/>
    <w:rsid w:val="007F3072"/>
    <w:rsid w:val="00804AE7"/>
    <w:rsid w:val="00814408"/>
    <w:rsid w:val="00817B51"/>
    <w:rsid w:val="0085432C"/>
    <w:rsid w:val="0088770D"/>
    <w:rsid w:val="008944D0"/>
    <w:rsid w:val="008A3131"/>
    <w:rsid w:val="008C00AC"/>
    <w:rsid w:val="008C1559"/>
    <w:rsid w:val="008C17CB"/>
    <w:rsid w:val="008D61EA"/>
    <w:rsid w:val="008D6C65"/>
    <w:rsid w:val="0091419E"/>
    <w:rsid w:val="00921140"/>
    <w:rsid w:val="009261CC"/>
    <w:rsid w:val="009262A2"/>
    <w:rsid w:val="0092687A"/>
    <w:rsid w:val="00940FAF"/>
    <w:rsid w:val="009413F7"/>
    <w:rsid w:val="00945BD3"/>
    <w:rsid w:val="0094784C"/>
    <w:rsid w:val="0096041D"/>
    <w:rsid w:val="009726DA"/>
    <w:rsid w:val="00994A0A"/>
    <w:rsid w:val="009C0778"/>
    <w:rsid w:val="009C2D07"/>
    <w:rsid w:val="009C563C"/>
    <w:rsid w:val="009E3F40"/>
    <w:rsid w:val="00A008D5"/>
    <w:rsid w:val="00A04AE4"/>
    <w:rsid w:val="00A1542A"/>
    <w:rsid w:val="00A222DA"/>
    <w:rsid w:val="00A3117C"/>
    <w:rsid w:val="00A363A3"/>
    <w:rsid w:val="00A42884"/>
    <w:rsid w:val="00A50AB3"/>
    <w:rsid w:val="00A546E6"/>
    <w:rsid w:val="00A62AD5"/>
    <w:rsid w:val="00A650F0"/>
    <w:rsid w:val="00A74B8F"/>
    <w:rsid w:val="00A817D7"/>
    <w:rsid w:val="00A94033"/>
    <w:rsid w:val="00A94FC3"/>
    <w:rsid w:val="00A9640D"/>
    <w:rsid w:val="00AA482F"/>
    <w:rsid w:val="00AB003E"/>
    <w:rsid w:val="00AB010A"/>
    <w:rsid w:val="00AC15DA"/>
    <w:rsid w:val="00AC1A3A"/>
    <w:rsid w:val="00AF0DAD"/>
    <w:rsid w:val="00AF437E"/>
    <w:rsid w:val="00B00D68"/>
    <w:rsid w:val="00B0375E"/>
    <w:rsid w:val="00B06ECF"/>
    <w:rsid w:val="00B278B6"/>
    <w:rsid w:val="00B37DA6"/>
    <w:rsid w:val="00B7448C"/>
    <w:rsid w:val="00B75521"/>
    <w:rsid w:val="00B83179"/>
    <w:rsid w:val="00B84BEA"/>
    <w:rsid w:val="00B932FC"/>
    <w:rsid w:val="00BA3495"/>
    <w:rsid w:val="00BA6A4B"/>
    <w:rsid w:val="00BB77CE"/>
    <w:rsid w:val="00BD512B"/>
    <w:rsid w:val="00BD54FD"/>
    <w:rsid w:val="00BE17F8"/>
    <w:rsid w:val="00C079C9"/>
    <w:rsid w:val="00C176A9"/>
    <w:rsid w:val="00C218DA"/>
    <w:rsid w:val="00C36C07"/>
    <w:rsid w:val="00C42FE4"/>
    <w:rsid w:val="00C70BAA"/>
    <w:rsid w:val="00C70D31"/>
    <w:rsid w:val="00C87EC5"/>
    <w:rsid w:val="00C9506A"/>
    <w:rsid w:val="00CB18AD"/>
    <w:rsid w:val="00CB34E9"/>
    <w:rsid w:val="00CC7564"/>
    <w:rsid w:val="00CD17B6"/>
    <w:rsid w:val="00CE0A52"/>
    <w:rsid w:val="00CE41D1"/>
    <w:rsid w:val="00CE4D9F"/>
    <w:rsid w:val="00CE76D7"/>
    <w:rsid w:val="00D0329B"/>
    <w:rsid w:val="00D0569E"/>
    <w:rsid w:val="00D10759"/>
    <w:rsid w:val="00D10AF4"/>
    <w:rsid w:val="00D20B67"/>
    <w:rsid w:val="00D2319A"/>
    <w:rsid w:val="00D233F1"/>
    <w:rsid w:val="00D24F46"/>
    <w:rsid w:val="00D306B8"/>
    <w:rsid w:val="00D327F3"/>
    <w:rsid w:val="00D437BB"/>
    <w:rsid w:val="00D4556F"/>
    <w:rsid w:val="00D545E3"/>
    <w:rsid w:val="00D56154"/>
    <w:rsid w:val="00D66C11"/>
    <w:rsid w:val="00D74988"/>
    <w:rsid w:val="00D86F4B"/>
    <w:rsid w:val="00D93E2C"/>
    <w:rsid w:val="00DB06D1"/>
    <w:rsid w:val="00DB3AA4"/>
    <w:rsid w:val="00DB3C74"/>
    <w:rsid w:val="00DC1F56"/>
    <w:rsid w:val="00DD20CC"/>
    <w:rsid w:val="00DD7F52"/>
    <w:rsid w:val="00DE2DCE"/>
    <w:rsid w:val="00E2225A"/>
    <w:rsid w:val="00E32247"/>
    <w:rsid w:val="00E37F13"/>
    <w:rsid w:val="00E47812"/>
    <w:rsid w:val="00E65D1B"/>
    <w:rsid w:val="00E718D7"/>
    <w:rsid w:val="00E952EB"/>
    <w:rsid w:val="00EC0E8E"/>
    <w:rsid w:val="00ED313A"/>
    <w:rsid w:val="00ED7D02"/>
    <w:rsid w:val="00EE3B78"/>
    <w:rsid w:val="00EE76D2"/>
    <w:rsid w:val="00EF3EB0"/>
    <w:rsid w:val="00F019C4"/>
    <w:rsid w:val="00F039F8"/>
    <w:rsid w:val="00F10AA6"/>
    <w:rsid w:val="00F21F80"/>
    <w:rsid w:val="00F255D2"/>
    <w:rsid w:val="00F30F36"/>
    <w:rsid w:val="00F433B8"/>
    <w:rsid w:val="00F51296"/>
    <w:rsid w:val="00F53AA1"/>
    <w:rsid w:val="00F54D16"/>
    <w:rsid w:val="00F5618A"/>
    <w:rsid w:val="00F601D7"/>
    <w:rsid w:val="00F90EC5"/>
    <w:rsid w:val="00F91218"/>
    <w:rsid w:val="00FA641B"/>
    <w:rsid w:val="00FD468B"/>
    <w:rsid w:val="00FE1348"/>
    <w:rsid w:val="00FE49C9"/>
    <w:rsid w:val="0C847CDC"/>
    <w:rsid w:val="1EF7BC1B"/>
    <w:rsid w:val="6B076EFC"/>
    <w:rsid w:val="75EF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EB9B3"/>
  <w15:chartTrackingRefBased/>
  <w15:docId w15:val="{96A05B9A-8DA6-45A5-8A72-5225018D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45 Light" w:eastAsiaTheme="minorHAnsi" w:hAnsi="Frutiger 45 Light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198E"/>
    <w:pPr>
      <w:keepNext/>
      <w:keepLines/>
      <w:spacing w:before="240"/>
      <w:outlineLvl w:val="0"/>
    </w:pPr>
    <w:rPr>
      <w:rFonts w:eastAsiaTheme="majorEastAsia" w:cstheme="majorBidi"/>
      <w:b/>
      <w:color w:val="00204B"/>
      <w:sz w:val="2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2628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2D0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262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2628"/>
  </w:style>
  <w:style w:type="paragraph" w:styleId="Fuzeile">
    <w:name w:val="footer"/>
    <w:basedOn w:val="Standard"/>
    <w:link w:val="FuzeileZchn"/>
    <w:uiPriority w:val="99"/>
    <w:unhideWhenUsed/>
    <w:rsid w:val="004226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2628"/>
  </w:style>
  <w:style w:type="paragraph" w:styleId="Titel">
    <w:name w:val="Title"/>
    <w:basedOn w:val="Standard"/>
    <w:next w:val="Standard"/>
    <w:link w:val="TitelZchn"/>
    <w:uiPriority w:val="10"/>
    <w:qFormat/>
    <w:rsid w:val="0042262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2628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2628"/>
    <w:rPr>
      <w:rFonts w:eastAsiaTheme="majorEastAsia" w:cstheme="majorBidi"/>
      <w:color w:val="2E74B5" w:themeColor="accent1" w:themeShade="BF"/>
      <w:sz w:val="24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198E"/>
    <w:rPr>
      <w:rFonts w:eastAsiaTheme="majorEastAsia" w:cstheme="majorBidi"/>
      <w:b/>
      <w:color w:val="00204B"/>
      <w:sz w:val="26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26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2628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422628"/>
    <w:rPr>
      <w:rFonts w:ascii="Frutiger 45 Light" w:hAnsi="Frutiger 45 Light"/>
      <w:i/>
      <w:iCs/>
      <w:color w:val="404040" w:themeColor="text1" w:themeTint="BF"/>
      <w:sz w:val="22"/>
    </w:rPr>
  </w:style>
  <w:style w:type="character" w:styleId="Hervorhebung">
    <w:name w:val="Emphasis"/>
    <w:basedOn w:val="Absatz-Standardschriftart"/>
    <w:uiPriority w:val="20"/>
    <w:qFormat/>
    <w:rsid w:val="00422628"/>
    <w:rPr>
      <w:rFonts w:ascii="Frutiger 45 Light" w:hAnsi="Frutiger 45 Light"/>
      <w:i/>
      <w:iCs/>
      <w:sz w:val="22"/>
    </w:rPr>
  </w:style>
  <w:style w:type="character" w:styleId="IntensiveHervorhebung">
    <w:name w:val="Intense Emphasis"/>
    <w:basedOn w:val="Absatz-Standardschriftart"/>
    <w:uiPriority w:val="21"/>
    <w:qFormat/>
    <w:rsid w:val="00422628"/>
    <w:rPr>
      <w:rFonts w:ascii="Frutiger 45 Light" w:hAnsi="Frutiger 45 Light"/>
      <w:i/>
      <w:iCs/>
      <w:color w:val="5B9BD5" w:themeColor="accent1"/>
      <w:sz w:val="22"/>
    </w:rPr>
  </w:style>
  <w:style w:type="paragraph" w:styleId="KeinLeerraum">
    <w:name w:val="No Spacing"/>
    <w:link w:val="KeinLeerraumZchn"/>
    <w:uiPriority w:val="1"/>
    <w:qFormat/>
    <w:rsid w:val="00CB18AD"/>
  </w:style>
  <w:style w:type="character" w:styleId="Kommentarzeichen">
    <w:name w:val="annotation reference"/>
    <w:basedOn w:val="Absatz-Standardschriftart"/>
    <w:uiPriority w:val="99"/>
    <w:semiHidden/>
    <w:unhideWhenUsed/>
    <w:rsid w:val="00781D0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D0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D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D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D0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1D0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1D05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B2269"/>
    <w:rPr>
      <w:color w:val="808080"/>
    </w:rPr>
  </w:style>
  <w:style w:type="character" w:styleId="Fett">
    <w:name w:val="Strong"/>
    <w:basedOn w:val="Absatz-Standardschriftart"/>
    <w:uiPriority w:val="22"/>
    <w:qFormat/>
    <w:rsid w:val="003B2269"/>
    <w:rPr>
      <w:b/>
      <w:bCs/>
    </w:rPr>
  </w:style>
  <w:style w:type="paragraph" w:styleId="Listenabsatz">
    <w:name w:val="List Paragraph"/>
    <w:basedOn w:val="Standard"/>
    <w:uiPriority w:val="34"/>
    <w:qFormat/>
    <w:rsid w:val="002853A4"/>
    <w:pPr>
      <w:ind w:left="720"/>
      <w:contextualSpacing/>
    </w:pPr>
  </w:style>
  <w:style w:type="table" w:styleId="Tabellenraster">
    <w:name w:val="Table Grid"/>
    <w:basedOn w:val="NormaleTabelle"/>
    <w:uiPriority w:val="39"/>
    <w:rsid w:val="00AF4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atztitel">
    <w:name w:val="Absatztitel"/>
    <w:basedOn w:val="Standard"/>
    <w:link w:val="AbsatztitelZchn"/>
    <w:qFormat/>
    <w:rsid w:val="006468D5"/>
    <w:pPr>
      <w:spacing w:before="240" w:after="160"/>
    </w:pPr>
    <w:rPr>
      <w:color w:val="00204B"/>
    </w:rPr>
  </w:style>
  <w:style w:type="character" w:customStyle="1" w:styleId="AbsatztitelZchn">
    <w:name w:val="Absatztitel Zchn"/>
    <w:basedOn w:val="Absatz-Standardschriftart"/>
    <w:link w:val="Absatztitel"/>
    <w:rsid w:val="006468D5"/>
    <w:rPr>
      <w:color w:val="00204B"/>
    </w:rPr>
  </w:style>
  <w:style w:type="table" w:styleId="TabellemithellemGitternetz">
    <w:name w:val="Grid Table Light"/>
    <w:basedOn w:val="NormaleTabelle"/>
    <w:uiPriority w:val="40"/>
    <w:rsid w:val="00CE4D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unhideWhenUsed/>
    <w:rsid w:val="00994A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7EC5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2D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17B6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D17B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D17B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D17B6"/>
    <w:pPr>
      <w:spacing w:after="100"/>
      <w:ind w:left="44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9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ith.Schmidt\Downloads\Vorlage_Materialeingabe_dunkelblau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xx 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417EC1-13D5-47AA-BFDA-55A988D9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Vorlage_Materialeingabe_dunkelblau.dotm</Template>
  <TotalTime>0</TotalTime>
  <Pages>6</Pages>
  <Words>458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</vt:lpstr>
    </vt:vector>
  </TitlesOfParts>
  <Company>WBS TRAINING AG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</dc:title>
  <dc:subject>Titel der Aufgabe</dc:subject>
  <dc:creator>WBS TRAINING AG</dc:creator>
  <cp:keywords/>
  <dc:description>Thema</dc:description>
  <cp:lastModifiedBy>Dirk Maric</cp:lastModifiedBy>
  <cp:revision>20</cp:revision>
  <cp:lastPrinted>2020-11-23T10:58:00Z</cp:lastPrinted>
  <dcterms:created xsi:type="dcterms:W3CDTF">2021-03-11T16:25:00Z</dcterms:created>
  <dcterms:modified xsi:type="dcterms:W3CDTF">2022-04-29T11:22:00Z</dcterms:modified>
</cp:coreProperties>
</file>